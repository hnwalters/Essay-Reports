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-924265653"/>
        <w:placeholder>
          <w:docPart w:val="66A47B82689648F3AE9051A07099F29D"/>
        </w:placeholder>
        <w:docPartList>
          <w:docPartGallery w:val="Quick Parts"/>
          <w:docPartCategory w:val=" Resume Name"/>
        </w:docPartList>
      </w:sdtPr>
      <w:sdtEndPr/>
      <w:sdtContent>
        <w:p w:rsidR="006C2DE7" w:rsidRDefault="007B0F53">
          <w:r>
            <w:rPr>
              <w:noProof/>
            </w:rPr>
            <w:t xml:space="preserve"> </w:t>
          </w:r>
        </w:p>
        <w:p w:rsidR="006C2DE7" w:rsidRDefault="000743F5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FD6011B629924420BC56F963D07EE6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B4717">
                <w:t>Hayden N. Walters</w:t>
              </w:r>
            </w:sdtContent>
          </w:sdt>
        </w:p>
        <w:p w:rsidR="000D0EC2" w:rsidRDefault="000D0EC2">
          <w:pPr>
            <w:pStyle w:val="PersonalName"/>
          </w:pPr>
        </w:p>
        <w:p w:rsidR="000D0EC2" w:rsidRDefault="000D0EC2" w:rsidP="000D0EC2">
          <w:pPr>
            <w:pStyle w:val="SectionHeading"/>
          </w:pPr>
          <w:r>
            <w:t>Contact Info</w:t>
          </w:r>
        </w:p>
        <w:sdt>
          <w:sdtPr>
            <w:rPr>
              <w:sz w:val="21"/>
              <w:szCs w:val="21"/>
            </w:rPr>
            <w:alias w:val="Phone"/>
            <w:tag w:val=""/>
            <w:id w:val="1357783703"/>
            <w:placeholder>
              <w:docPart w:val="911D46C4E2454A77BEC9099F2A4B8E2A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6C2DE7" w:rsidRDefault="00E843CB">
              <w:pPr>
                <w:pStyle w:val="Phone"/>
              </w:pPr>
              <w:r w:rsidRPr="000D0EC2">
                <w:rPr>
                  <w:sz w:val="21"/>
                  <w:szCs w:val="21"/>
                </w:rPr>
                <w:t>812-664-4585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9F484E3F3F6D47758963C922884AC89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6C2DE7" w:rsidRDefault="007B0F53">
              <w:pPr>
                <w:pStyle w:val="SenderAddress"/>
              </w:pPr>
              <w:r>
                <w:t>h</w:t>
              </w:r>
              <w:r w:rsidR="00E843CB">
                <w:t>nwalters0608@gmail.com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113CC0B8CFD04222B0B2B7BAD8029F5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6C2DE7" w:rsidRDefault="00E843CB">
              <w:pPr>
                <w:pStyle w:val="SenderAddress"/>
              </w:pPr>
              <w:r>
                <w:t>205 West Julian Street Elberfeld, Indiana</w:t>
              </w:r>
              <w:r w:rsidR="0086172C">
                <w:t xml:space="preserve"> 47613</w:t>
              </w:r>
            </w:p>
          </w:sdtContent>
        </w:sdt>
        <w:p w:rsidR="006C2DE7" w:rsidRDefault="000743F5"/>
      </w:sdtContent>
    </w:sdt>
    <w:p w:rsidR="006C2DE7" w:rsidRDefault="007B0F53">
      <w:pPr>
        <w:pStyle w:val="SectionHeading"/>
      </w:pPr>
      <w:r>
        <w:t>Education</w:t>
      </w:r>
    </w:p>
    <w:p w:rsidR="006C2DE7" w:rsidRDefault="0071589E">
      <w:pPr>
        <w:pStyle w:val="Subsection"/>
      </w:pPr>
      <w:r>
        <w:t xml:space="preserve">Tecumseh </w:t>
      </w:r>
      <w:r w:rsidR="00E843CB">
        <w:t xml:space="preserve"> Highschool</w:t>
      </w:r>
      <w:r w:rsidR="008E0F7B">
        <w:t xml:space="preserve"> | 5244 W State Road 68, Lynnville</w:t>
      </w:r>
      <w:r w:rsidR="00367246">
        <w:t>, Indiana 47619</w:t>
      </w:r>
    </w:p>
    <w:p w:rsidR="006C2DE7" w:rsidRDefault="00E843CB">
      <w:pPr>
        <w:pStyle w:val="SubsectionDate"/>
        <w:spacing w:after="0"/>
        <w:rPr>
          <w:rStyle w:val="IntenseEmphasis"/>
        </w:rPr>
      </w:pPr>
      <w:r>
        <w:t>2018</w:t>
      </w:r>
      <w:r w:rsidR="007B0F53">
        <w:rPr>
          <w:color w:val="A9A57C" w:themeColor="accent1"/>
        </w:rPr>
        <w:t>|</w:t>
      </w:r>
      <w:r w:rsidR="008E0F7B">
        <w:t xml:space="preserve"> Indiana Core 40</w:t>
      </w:r>
      <w:r w:rsidR="007B0F53">
        <w:t xml:space="preserve"> </w:t>
      </w:r>
      <w:r>
        <w:t>Diploma</w:t>
      </w:r>
    </w:p>
    <w:p w:rsidR="006C2DE7" w:rsidRDefault="006C2DE7" w:rsidP="00E843CB">
      <w:pPr>
        <w:pStyle w:val="ListParagraph"/>
        <w:spacing w:after="0"/>
        <w:ind w:left="288" w:firstLine="0"/>
      </w:pPr>
    </w:p>
    <w:p w:rsidR="006C2DE7" w:rsidRDefault="007B0F53">
      <w:pPr>
        <w:pStyle w:val="SectionHeading"/>
      </w:pPr>
      <w:r>
        <w:t>Experience</w:t>
      </w:r>
    </w:p>
    <w:p w:rsidR="008E0F7B" w:rsidRPr="00367246" w:rsidRDefault="008E0F7B" w:rsidP="00367246">
      <w:pPr>
        <w:pStyle w:val="Subsection"/>
      </w:pPr>
      <w:r w:rsidRPr="00367246">
        <w:t>Monsanto | 738 Rusher L</w:t>
      </w:r>
      <w:r w:rsidR="00367246" w:rsidRPr="00367246">
        <w:t>a</w:t>
      </w:r>
      <w:r w:rsidRPr="00367246">
        <w:t>n</w:t>
      </w:r>
      <w:r w:rsidR="00367246" w:rsidRPr="00367246">
        <w:t>e, Evansville, Indiana</w:t>
      </w:r>
      <w:r w:rsidRPr="00367246">
        <w:t xml:space="preserve"> 47725</w:t>
      </w:r>
    </w:p>
    <w:p w:rsidR="008E0F7B" w:rsidRPr="00367246" w:rsidRDefault="008E0F7B" w:rsidP="00367246">
      <w:pPr>
        <w:pStyle w:val="SubsectionDate"/>
        <w:spacing w:after="0"/>
        <w:rPr>
          <w:color w:val="A9A57C" w:themeColor="accent1"/>
        </w:rPr>
      </w:pPr>
      <w:r>
        <w:t>Summer 2015 &amp; 2016</w:t>
      </w:r>
      <w:r>
        <w:rPr>
          <w:color w:val="A9A57C" w:themeColor="accent1"/>
        </w:rPr>
        <w:t>|</w:t>
      </w:r>
      <w:r>
        <w:t xml:space="preserve"> Pollinator</w:t>
      </w:r>
    </w:p>
    <w:p w:rsidR="006C2DE7" w:rsidRDefault="000743F5">
      <w:pPr>
        <w:pStyle w:val="SectionHeading"/>
      </w:pPr>
      <w:r>
        <w:t>z</w:t>
      </w:r>
      <w:bookmarkStart w:id="0" w:name="_GoBack"/>
      <w:bookmarkEnd w:id="0"/>
      <w:r w:rsidR="007B0F53">
        <w:t>Skills</w:t>
      </w:r>
    </w:p>
    <w:p w:rsidR="00903675" w:rsidRDefault="000D0EC2" w:rsidP="00903675">
      <w:pPr>
        <w:pStyle w:val="ListParagraph"/>
        <w:numPr>
          <w:ilvl w:val="0"/>
          <w:numId w:val="4"/>
        </w:numPr>
        <w:spacing w:after="0"/>
        <w:ind w:left="288" w:hanging="288"/>
      </w:pPr>
      <w:r>
        <w:t>Can use Microsoft Office Suite (excluding Outlook) well.</w:t>
      </w:r>
    </w:p>
    <w:p w:rsidR="006C2DE7" w:rsidRDefault="006C2DE7">
      <w:pPr>
        <w:spacing w:after="200" w:line="276" w:lineRule="auto"/>
      </w:pPr>
    </w:p>
    <w:p w:rsidR="00BB4717" w:rsidRDefault="00BB4717">
      <w:pPr>
        <w:spacing w:after="200" w:line="276" w:lineRule="auto"/>
      </w:pPr>
      <w:r>
        <w:t>References Available Upon Request</w:t>
      </w:r>
      <w:r w:rsidR="00300763">
        <w:t xml:space="preserve"> </w:t>
      </w:r>
    </w:p>
    <w:sectPr w:rsidR="00BB4717" w:rsidSect="00E9017B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3CB" w:rsidRDefault="00E843CB">
      <w:pPr>
        <w:spacing w:after="0" w:line="240" w:lineRule="auto"/>
      </w:pPr>
      <w:r>
        <w:separator/>
      </w:r>
    </w:p>
  </w:endnote>
  <w:endnote w:type="continuationSeparator" w:id="0">
    <w:p w:rsidR="00E843CB" w:rsidRDefault="00E8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E7" w:rsidRDefault="000743F5">
    <w:pPr>
      <w:pStyle w:val="Footer"/>
    </w:pPr>
    <w:r>
      <w:rPr>
        <w:noProof/>
      </w:rPr>
      <w:pict>
        <v:rect id="_x0000_s8202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>
            <w:txbxContent>
              <w:p w:rsidR="006C2DE7" w:rsidRDefault="006C2DE7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8201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<v:path arrowok="t"/>
          <v:textbox>
            <w:txbxContent>
              <w:p w:rsidR="006C2DE7" w:rsidRDefault="006C2DE7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8200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inset="0,,0">
            <w:txbxContent>
              <w:p w:rsidR="006C2DE7" w:rsidRDefault="00E9017B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7B0F53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7B0F53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E7" w:rsidRDefault="000743F5">
    <w:r>
      <w:rPr>
        <w:noProof/>
        <w:color w:val="000000"/>
      </w:rPr>
      <w:pict>
        <v:rect id="_x0000_s8199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rect id="_x0000_s8198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>
            <w:txbxContent>
              <w:p w:rsidR="006C2DE7" w:rsidRDefault="006C2DE7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8197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>
            <w:txbxContent>
              <w:p w:rsidR="006C2DE7" w:rsidRDefault="006C2DE7"/>
            </w:txbxContent>
          </v:textbox>
          <w10:wrap anchorx="page" anchory="page"/>
        </v:rect>
      </w:pict>
    </w:r>
    <w:r>
      <w:rPr>
        <w:noProof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8196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<v:path arrowok="t"/>
          <v:textbox inset="0,,0">
            <w:txbxContent>
              <w:p w:rsidR="006C2DE7" w:rsidRDefault="00E9017B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7B0F53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7B0F53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3CB" w:rsidRDefault="00E843CB">
      <w:pPr>
        <w:spacing w:after="0" w:line="240" w:lineRule="auto"/>
      </w:pPr>
      <w:r>
        <w:separator/>
      </w:r>
    </w:p>
  </w:footnote>
  <w:footnote w:type="continuationSeparator" w:id="0">
    <w:p w:rsidR="00E843CB" w:rsidRDefault="00E84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E7" w:rsidRDefault="000743F5">
    <w:pPr>
      <w:pStyle w:val="Header"/>
    </w:pPr>
    <w:r>
      <w:rPr>
        <w:noProof/>
        <w:color w:val="000000"/>
      </w:rPr>
      <w:pict>
        <v:rect id="_x0000_s820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8205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p w:rsidR="006C2DE7" w:rsidRDefault="007B0F53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rect id="_x0000_s8204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:rsidR="006C2DE7" w:rsidRDefault="006C2DE7"/>
            </w:txbxContent>
          </v:textbox>
          <w10:wrap anchorx="page" anchory="page"/>
        </v:rect>
      </w:pict>
    </w:r>
    <w:r>
      <w:rPr>
        <w:noProof/>
      </w:rPr>
      <w:pict>
        <v:rect id="Rectangle 4" o:spid="_x0000_s8203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>
            <w:txbxContent>
              <w:p w:rsidR="006C2DE7" w:rsidRDefault="006C2DE7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DE7" w:rsidRDefault="000743F5">
    <w:pPr>
      <w:pStyle w:val="Header"/>
    </w:pPr>
    <w:r>
      <w:rPr>
        <w:noProof/>
      </w:rPr>
      <w:pict>
        <v:rect id="Rectangle 5" o:spid="_x0000_s8195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 w:rsidR="007B0F53">
      <w:rPr>
        <w:noProof/>
      </w:rPr>
      <w:t xml:space="preserve"> </w:t>
    </w:r>
    <w:r>
      <w:rPr>
        <w:noProof/>
      </w:rPr>
      <w:pict>
        <v:rect id="_x0000_s8194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:rsidR="006C2DE7" w:rsidRDefault="006C2DE7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>
        <v:rect id="_x0000_s8193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>
            <w:txbxContent>
              <w:p w:rsidR="006C2DE7" w:rsidRDefault="006C2DE7"/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211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3CB"/>
    <w:rsid w:val="000629AA"/>
    <w:rsid w:val="000743F5"/>
    <w:rsid w:val="000D0EC2"/>
    <w:rsid w:val="001568AC"/>
    <w:rsid w:val="001B3D1C"/>
    <w:rsid w:val="00287CBC"/>
    <w:rsid w:val="00300763"/>
    <w:rsid w:val="00321E7E"/>
    <w:rsid w:val="00367246"/>
    <w:rsid w:val="006C2DE7"/>
    <w:rsid w:val="0071589E"/>
    <w:rsid w:val="007B0F53"/>
    <w:rsid w:val="007E06D3"/>
    <w:rsid w:val="0086172C"/>
    <w:rsid w:val="008C66EE"/>
    <w:rsid w:val="008E0F7B"/>
    <w:rsid w:val="00903675"/>
    <w:rsid w:val="00B9352D"/>
    <w:rsid w:val="00BB4717"/>
    <w:rsid w:val="00C55ACF"/>
    <w:rsid w:val="00E843CB"/>
    <w:rsid w:val="00E869C7"/>
    <w:rsid w:val="00E9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11"/>
    <o:shapelayout v:ext="edit">
      <o:idmap v:ext="edit" data="1"/>
    </o:shapelayout>
  </w:shapeDefaults>
  <w:decimalSymbol w:val="."/>
  <w:listSeparator w:val=","/>
  <w15:docId w15:val="{30BA0E69-22BF-4E1C-AE03-5616BFE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17B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1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1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E9017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E9017B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E9017B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17B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7B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7B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7B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7B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7B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7B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7B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017B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901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7B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7B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9017B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9017B"/>
    <w:rPr>
      <w:b/>
      <w:bCs/>
    </w:rPr>
  </w:style>
  <w:style w:type="character" w:styleId="Emphasis">
    <w:name w:val="Emphasis"/>
    <w:basedOn w:val="DefaultParagraphFont"/>
    <w:uiPriority w:val="20"/>
    <w:qFormat/>
    <w:rsid w:val="00E9017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901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017B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9017B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7B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7B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E9017B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901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017B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E9017B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017B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017B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E901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7B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E9017B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9017B"/>
  </w:style>
  <w:style w:type="paragraph" w:customStyle="1" w:styleId="Subsection">
    <w:name w:val="Subsection"/>
    <w:basedOn w:val="Heading2"/>
    <w:qFormat/>
    <w:rsid w:val="00E9017B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E9017B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E9017B"/>
  </w:style>
  <w:style w:type="paragraph" w:styleId="Header">
    <w:name w:val="header"/>
    <w:basedOn w:val="Normal"/>
    <w:link w:val="HeaderChar"/>
    <w:uiPriority w:val="99"/>
    <w:unhideWhenUsed/>
    <w:rsid w:val="00E9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7B"/>
  </w:style>
  <w:style w:type="paragraph" w:styleId="Footer">
    <w:name w:val="footer"/>
    <w:basedOn w:val="Normal"/>
    <w:link w:val="FooterChar"/>
    <w:uiPriority w:val="99"/>
    <w:unhideWhenUsed/>
    <w:rsid w:val="00E9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7B"/>
  </w:style>
  <w:style w:type="paragraph" w:customStyle="1" w:styleId="Phone">
    <w:name w:val="Phone"/>
    <w:basedOn w:val="NoSpacing"/>
    <w:qFormat/>
    <w:rsid w:val="00E9017B"/>
    <w:rPr>
      <w:sz w:val="24"/>
    </w:rPr>
  </w:style>
  <w:style w:type="paragraph" w:customStyle="1" w:styleId="SenderAddress">
    <w:name w:val="Sender Address"/>
    <w:basedOn w:val="NoSpacing"/>
    <w:qFormat/>
    <w:rsid w:val="00E9017B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E9017B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E9017B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E9017B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E9017B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E9017B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E9017B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E9017B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E9017B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E9017B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A47B82689648F3AE9051A07099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1045-DF3C-44DC-A1FB-90F7125C2E09}"/>
      </w:docPartPr>
      <w:docPartBody>
        <w:p w:rsidR="007537C7" w:rsidRDefault="007537C7">
          <w:pPr>
            <w:pStyle w:val="66A47B82689648F3AE9051A07099F29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D6011B629924420BC56F963D07EE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28D58-484D-4332-9549-3B29E7D16917}"/>
      </w:docPartPr>
      <w:docPartBody>
        <w:p w:rsidR="007537C7" w:rsidRDefault="007537C7">
          <w:pPr>
            <w:pStyle w:val="FD6011B629924420BC56F963D07EE64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11D46C4E2454A77BEC9099F2A4B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D1B54-674E-4E56-B148-E1337666F119}"/>
      </w:docPartPr>
      <w:docPartBody>
        <w:p w:rsidR="007537C7" w:rsidRDefault="007537C7">
          <w:pPr>
            <w:pStyle w:val="911D46C4E2454A77BEC9099F2A4B8E2A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9F484E3F3F6D47758963C922884A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D65F5-87EF-49FD-BD1B-EF6A31297582}"/>
      </w:docPartPr>
      <w:docPartBody>
        <w:p w:rsidR="007537C7" w:rsidRDefault="007537C7">
          <w:pPr>
            <w:pStyle w:val="9F484E3F3F6D47758963C922884AC89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13CC0B8CFD04222B0B2B7BAD8029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43E7-2F27-4413-BF00-79292BE4002F}"/>
      </w:docPartPr>
      <w:docPartBody>
        <w:p w:rsidR="007537C7" w:rsidRDefault="007537C7">
          <w:pPr>
            <w:pStyle w:val="113CC0B8CFD04222B0B2B7BAD8029F5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37C7"/>
    <w:rsid w:val="007537C7"/>
    <w:rsid w:val="0098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8765C"/>
    <w:rPr>
      <w:color w:val="808080"/>
    </w:rPr>
  </w:style>
  <w:style w:type="paragraph" w:customStyle="1" w:styleId="66A47B82689648F3AE9051A07099F29D">
    <w:name w:val="66A47B82689648F3AE9051A07099F29D"/>
    <w:rsid w:val="0098765C"/>
  </w:style>
  <w:style w:type="paragraph" w:customStyle="1" w:styleId="BB231598494949B3A5D69083D8AE2CD2">
    <w:name w:val="BB231598494949B3A5D69083D8AE2CD2"/>
    <w:rsid w:val="0098765C"/>
  </w:style>
  <w:style w:type="paragraph" w:customStyle="1" w:styleId="FD6011B629924420BC56F963D07EE643">
    <w:name w:val="FD6011B629924420BC56F963D07EE643"/>
    <w:rsid w:val="0098765C"/>
  </w:style>
  <w:style w:type="paragraph" w:customStyle="1" w:styleId="911D46C4E2454A77BEC9099F2A4B8E2A">
    <w:name w:val="911D46C4E2454A77BEC9099F2A4B8E2A"/>
    <w:rsid w:val="0098765C"/>
  </w:style>
  <w:style w:type="paragraph" w:customStyle="1" w:styleId="9F484E3F3F6D47758963C922884AC89A">
    <w:name w:val="9F484E3F3F6D47758963C922884AC89A"/>
    <w:rsid w:val="0098765C"/>
  </w:style>
  <w:style w:type="paragraph" w:customStyle="1" w:styleId="113CC0B8CFD04222B0B2B7BAD8029F5E">
    <w:name w:val="113CC0B8CFD04222B0B2B7BAD8029F5E"/>
    <w:rsid w:val="0098765C"/>
  </w:style>
  <w:style w:type="paragraph" w:customStyle="1" w:styleId="9AF55C89CB1647B69FEEBA5939DFFC3D">
    <w:name w:val="9AF55C89CB1647B69FEEBA5939DFFC3D"/>
    <w:rsid w:val="0098765C"/>
  </w:style>
  <w:style w:type="paragraph" w:customStyle="1" w:styleId="2EC88443F6D34C57A18FFE05A4589E8A">
    <w:name w:val="2EC88443F6D34C57A18FFE05A4589E8A"/>
    <w:rsid w:val="0098765C"/>
  </w:style>
  <w:style w:type="paragraph" w:customStyle="1" w:styleId="7155693BF4D34CA0A02943F41CDE2A33">
    <w:name w:val="7155693BF4D34CA0A02943F41CDE2A33"/>
    <w:rsid w:val="0098765C"/>
  </w:style>
  <w:style w:type="paragraph" w:customStyle="1" w:styleId="329C497149C640DDB517F98F2B3C97BD">
    <w:name w:val="329C497149C640DDB517F98F2B3C97BD"/>
    <w:rsid w:val="0098765C"/>
  </w:style>
  <w:style w:type="paragraph" w:customStyle="1" w:styleId="15C194AFCF8B469386C06CC1C4BCBCDF">
    <w:name w:val="15C194AFCF8B469386C06CC1C4BCBCDF"/>
    <w:rsid w:val="0098765C"/>
  </w:style>
  <w:style w:type="paragraph" w:customStyle="1" w:styleId="FBD15BEB6C754917A8FB66C37105B3D3">
    <w:name w:val="FBD15BEB6C754917A8FB66C37105B3D3"/>
    <w:rsid w:val="0098765C"/>
  </w:style>
  <w:style w:type="paragraph" w:customStyle="1" w:styleId="06D9A4164B494EEAA22305DCDCED030B">
    <w:name w:val="06D9A4164B494EEAA22305DCDCED030B"/>
    <w:rsid w:val="0098765C"/>
  </w:style>
  <w:style w:type="paragraph" w:customStyle="1" w:styleId="BC0AB517E4BB4B0382C7002BB6DC3B82">
    <w:name w:val="BC0AB517E4BB4B0382C7002BB6DC3B82"/>
    <w:rsid w:val="0098765C"/>
  </w:style>
  <w:style w:type="paragraph" w:customStyle="1" w:styleId="D45E79AA214F407C81DBEDC8AEF01CB9">
    <w:name w:val="D45E79AA214F407C81DBEDC8AEF01CB9"/>
    <w:rsid w:val="0098765C"/>
  </w:style>
  <w:style w:type="paragraph" w:customStyle="1" w:styleId="10A75B96B6254848BF822B5727EA2C90">
    <w:name w:val="10A75B96B6254848BF822B5727EA2C90"/>
    <w:rsid w:val="0098765C"/>
  </w:style>
  <w:style w:type="paragraph" w:customStyle="1" w:styleId="44ADFEBD710149E2B539845693A7F82D">
    <w:name w:val="44ADFEBD710149E2B539845693A7F82D"/>
    <w:rsid w:val="0098765C"/>
  </w:style>
  <w:style w:type="paragraph" w:customStyle="1" w:styleId="813896D6D2CE45838845B2C2AF7366B6">
    <w:name w:val="813896D6D2CE45838845B2C2AF7366B6"/>
    <w:rsid w:val="0098765C"/>
  </w:style>
  <w:style w:type="paragraph" w:customStyle="1" w:styleId="9C5EA91D0E824564958E963E951B52C1">
    <w:name w:val="9C5EA91D0E824564958E963E951B52C1"/>
    <w:rsid w:val="00987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205 West Julian Street Elberfeld, Indiana 47613</CompanyAddress>
  <CompanyPhone>812-664-4585</CompanyPhone>
  <CompanyFax/>
  <CompanyEmail>hnwalters0608@gmail.com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8AB4940-76FB-4210-ABCD-9D605A5E5B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3BF07-4970-49A1-B940-2307F2C2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Warrick County School Corp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N. Walters</dc:creator>
  <cp:lastModifiedBy>cspm</cp:lastModifiedBy>
  <cp:revision>17</cp:revision>
  <cp:lastPrinted>2017-09-18T18:52:00Z</cp:lastPrinted>
  <dcterms:created xsi:type="dcterms:W3CDTF">2016-11-18T19:44:00Z</dcterms:created>
  <dcterms:modified xsi:type="dcterms:W3CDTF">2017-09-18T18:53:00Z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