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41"/>
        <w:gridCol w:w="4691"/>
        <w:gridCol w:w="4848"/>
      </w:tblGrid>
      <w:tr w:rsidR="00711EA2" w:rsidRPr="005173BC" w:rsidTr="005173BC">
        <w:trPr>
          <w:jc w:val="center"/>
        </w:trPr>
        <w:tc>
          <w:tcPr>
            <w:tcW w:w="5000" w:type="pct"/>
            <w:gridSpan w:val="3"/>
            <w:shd w:val="clear" w:color="auto" w:fill="F9F9F9"/>
          </w:tcPr>
          <w:p w:rsidR="00711EA2" w:rsidRPr="005173BC" w:rsidRDefault="00F51B93" w:rsidP="005173BC">
            <w:pPr>
              <w:pStyle w:val="SectionTitle"/>
            </w:pPr>
            <w:sdt>
              <w:sdtPr>
                <w:id w:val="5444144"/>
                <w:placeholder>
                  <w:docPart w:val="755CCA4047E04D2BA79B5583D18B4B48"/>
                </w:placeholder>
                <w:showingPlcHdr/>
              </w:sdtPr>
              <w:sdtEndPr/>
              <w:sdtContent>
                <w:r w:rsidR="00A46D56" w:rsidRPr="005173BC">
                  <w:t>References:</w:t>
                </w:r>
              </w:sdtContent>
            </w:sdt>
          </w:p>
        </w:tc>
      </w:tr>
      <w:tr w:rsidR="00711EA2" w:rsidTr="00484B9B">
        <w:trPr>
          <w:jc w:val="center"/>
        </w:trPr>
        <w:tc>
          <w:tcPr>
            <w:tcW w:w="268" w:type="pct"/>
            <w:shd w:val="clear" w:color="auto" w:fill="auto"/>
          </w:tcPr>
          <w:p w:rsidR="00711EA2" w:rsidRDefault="00F51B93">
            <w:pPr>
              <w:pStyle w:val="SectionDetails"/>
              <w:rPr>
                <w:szCs w:val="20"/>
              </w:rPr>
            </w:pPr>
            <w:sdt>
              <w:sdtPr>
                <w:id w:val="25448862"/>
                <w:placeholder>
                  <w:docPart w:val="490D13C53846476783CBED89CF5643BB"/>
                </w:placeholder>
                <w:showingPlcHdr/>
              </w:sdtPr>
              <w:sdtEndPr/>
              <w:sdtContent>
                <w:r w:rsidR="00A46D56">
                  <w:rPr>
                    <w:szCs w:val="20"/>
                  </w:rPr>
                  <w:t>1.</w:t>
                </w:r>
              </w:sdtContent>
            </w:sdt>
          </w:p>
        </w:tc>
        <w:tc>
          <w:tcPr>
            <w:tcW w:w="2327" w:type="pct"/>
            <w:tcMar>
              <w:top w:w="86" w:type="dxa"/>
              <w:bottom w:w="86" w:type="dxa"/>
            </w:tcMar>
          </w:tcPr>
          <w:p w:rsidR="00711EA2" w:rsidRDefault="00F51B93">
            <w:pPr>
              <w:pStyle w:val="SectionDetails"/>
              <w:rPr>
                <w:sz w:val="20"/>
                <w:szCs w:val="20"/>
              </w:rPr>
            </w:pPr>
            <w:sdt>
              <w:sdtPr>
                <w:rPr>
                  <w:rStyle w:val="SectionDetailsBoldChar"/>
                </w:rPr>
                <w:id w:val="5444190"/>
                <w:placeholder>
                  <w:docPart w:val="28A26EE663A448B18BD53AB8CC91F07C"/>
                </w:placeholder>
              </w:sdtPr>
              <w:sdtEndPr>
                <w:rPr>
                  <w:rStyle w:val="DefaultParagraphFont"/>
                  <w:b w:val="0"/>
                  <w:color w:val="404040" w:themeColor="text1" w:themeTint="BF"/>
                </w:rPr>
              </w:sdtEndPr>
              <w:sdtContent>
                <w:r w:rsidR="0021589B">
                  <w:rPr>
                    <w:rStyle w:val="SectionDetailsBoldChar"/>
                  </w:rPr>
                  <w:t>Jodie Miller</w:t>
                </w:r>
              </w:sdtContent>
            </w:sdt>
          </w:p>
          <w:p w:rsidR="00711EA2" w:rsidRDefault="00F51B93">
            <w:pPr>
              <w:rPr>
                <w:sz w:val="20"/>
                <w:szCs w:val="20"/>
              </w:rPr>
            </w:pPr>
            <w:sdt>
              <w:sdtPr>
                <w:rPr>
                  <w:rStyle w:val="SectionDetailsChar"/>
                </w:rPr>
                <w:id w:val="25448855"/>
                <w:placeholder>
                  <w:docPart w:val="5B36E14D98AC460889C00A74E292A4B6"/>
                </w:placeholder>
              </w:sdtPr>
              <w:sdtEndPr>
                <w:rPr>
                  <w:rStyle w:val="SectionDetailsChar"/>
                </w:rPr>
              </w:sdtEndPr>
              <w:sdtContent>
                <w:r w:rsidR="0021589B">
                  <w:rPr>
                    <w:rStyle w:val="SectionDetailsChar"/>
                  </w:rPr>
                  <w:t>Retired</w:t>
                </w:r>
              </w:sdtContent>
            </w:sdt>
          </w:p>
          <w:sdt>
            <w:sdtPr>
              <w:rPr>
                <w:rStyle w:val="SectionDetailsChar"/>
              </w:rPr>
              <w:id w:val="25448858"/>
              <w:placeholder>
                <w:docPart w:val="71F344D5953846F09AA4A6806BFFEFD0"/>
              </w:placeholder>
            </w:sdtPr>
            <w:sdtEndPr>
              <w:rPr>
                <w:rStyle w:val="SectionDetailsChar"/>
              </w:rPr>
            </w:sdtEndPr>
            <w:sdtContent>
              <w:p w:rsidR="00711EA2" w:rsidRPr="0021589B" w:rsidRDefault="0021589B">
                <w:pPr>
                  <w:rPr>
                    <w:color w:val="404040" w:themeColor="text1" w:themeTint="BF"/>
                  </w:rPr>
                </w:pPr>
                <w:proofErr w:type="spellStart"/>
                <w:r>
                  <w:rPr>
                    <w:rStyle w:val="SectionDetailsChar"/>
                  </w:rPr>
                  <w:t>Elberfeld</w:t>
                </w:r>
                <w:proofErr w:type="spellEnd"/>
                <w:r>
                  <w:rPr>
                    <w:rStyle w:val="SectionDetailsChar"/>
                  </w:rPr>
                  <w:t xml:space="preserve"> ,IN, 47613</w:t>
                </w:r>
              </w:p>
            </w:sdtContent>
          </w:sdt>
          <w:p w:rsidR="00711EA2" w:rsidRDefault="00F51B93">
            <w:pPr>
              <w:rPr>
                <w:sz w:val="20"/>
                <w:szCs w:val="20"/>
              </w:rPr>
            </w:pPr>
            <w:sdt>
              <w:sdtPr>
                <w:rPr>
                  <w:rStyle w:val="SectionDetailsChar"/>
                </w:rPr>
                <w:id w:val="25448859"/>
                <w:placeholder>
                  <w:docPart w:val="81F5EE082D5745B9B5F44A51EF6B5E6A"/>
                </w:placeholder>
              </w:sdtPr>
              <w:sdtEndPr>
                <w:rPr>
                  <w:rStyle w:val="SectionDetailsChar"/>
                </w:rPr>
              </w:sdtEndPr>
              <w:sdtContent>
                <w:r w:rsidR="0021589B">
                  <w:rPr>
                    <w:rStyle w:val="SectionDetailsChar"/>
                  </w:rPr>
                  <w:t>812-431-1485</w:t>
                </w:r>
              </w:sdtContent>
            </w:sdt>
          </w:p>
          <w:p w:rsidR="00711EA2" w:rsidRDefault="00711EA2" w:rsidP="00A147C5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05" w:type="pct"/>
          </w:tcPr>
          <w:p w:rsidR="00711EA2" w:rsidRDefault="00A46D56" w:rsidP="0021589B">
            <w:pPr>
              <w:rPr>
                <w:sz w:val="20"/>
              </w:rPr>
            </w:pPr>
            <w:r>
              <w:t>Relationship:</w:t>
            </w:r>
            <w:r>
              <w:rPr>
                <w:sz w:val="20"/>
              </w:rPr>
              <w:t xml:space="preserve"> </w:t>
            </w:r>
            <w:sdt>
              <w:sdtPr>
                <w:rPr>
                  <w:rStyle w:val="SectionDetailsBoldChar"/>
                </w:rPr>
                <w:id w:val="25448886"/>
                <w:placeholder>
                  <w:docPart w:val="A666F52D02BD45028A4CE39A800282A2"/>
                </w:placeholder>
              </w:sdtPr>
              <w:sdtEndPr>
                <w:rPr>
                  <w:rStyle w:val="SectionDetailsChar"/>
                  <w:b w:val="0"/>
                  <w:color w:val="404040" w:themeColor="text1" w:themeTint="BF"/>
                </w:rPr>
              </w:sdtEndPr>
              <w:sdtContent>
                <w:r w:rsidR="0021589B">
                  <w:rPr>
                    <w:rStyle w:val="SectionDetailsBoldChar"/>
                  </w:rPr>
                  <w:t>Family Friend</w:t>
                </w:r>
              </w:sdtContent>
            </w:sdt>
            <w:r>
              <w:rPr>
                <w:sz w:val="20"/>
              </w:rPr>
              <w:t xml:space="preserve"> </w:t>
            </w:r>
          </w:p>
        </w:tc>
      </w:tr>
      <w:tr w:rsidR="00711EA2" w:rsidTr="00484B9B">
        <w:trPr>
          <w:jc w:val="center"/>
        </w:trPr>
        <w:tc>
          <w:tcPr>
            <w:tcW w:w="268" w:type="pct"/>
            <w:shd w:val="clear" w:color="auto" w:fill="auto"/>
          </w:tcPr>
          <w:p w:rsidR="00711EA2" w:rsidRDefault="00F51B93">
            <w:pPr>
              <w:pStyle w:val="SectionDetails"/>
              <w:rPr>
                <w:szCs w:val="20"/>
              </w:rPr>
            </w:pPr>
            <w:sdt>
              <w:sdtPr>
                <w:id w:val="25448889"/>
                <w:placeholder>
                  <w:docPart w:val="27DA4E81553D4A1E93FB9B91F469FE11"/>
                </w:placeholder>
                <w:showingPlcHdr/>
              </w:sdtPr>
              <w:sdtEndPr/>
              <w:sdtContent>
                <w:r w:rsidR="00A46D56">
                  <w:rPr>
                    <w:szCs w:val="20"/>
                  </w:rPr>
                  <w:t>2.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11EA2" w:rsidRDefault="00F51B93">
            <w:pPr>
              <w:pStyle w:val="SectionDetails"/>
              <w:rPr>
                <w:sz w:val="20"/>
                <w:szCs w:val="20"/>
              </w:rPr>
            </w:pPr>
            <w:sdt>
              <w:sdtPr>
                <w:rPr>
                  <w:rStyle w:val="SectionDetailsBoldChar"/>
                </w:rPr>
                <w:id w:val="25448890"/>
                <w:placeholder>
                  <w:docPart w:val="75A90140576E4C1AB2D79C95A54E9539"/>
                </w:placeholder>
              </w:sdtPr>
              <w:sdtEndPr>
                <w:rPr>
                  <w:rStyle w:val="DefaultParagraphFont"/>
                  <w:b w:val="0"/>
                  <w:color w:val="404040" w:themeColor="text1" w:themeTint="BF"/>
                </w:rPr>
              </w:sdtEndPr>
              <w:sdtContent>
                <w:r w:rsidR="0021589B">
                  <w:rPr>
                    <w:rStyle w:val="SectionDetailsBoldChar"/>
                  </w:rPr>
                  <w:t>Gina</w:t>
                </w:r>
              </w:sdtContent>
            </w:sdt>
          </w:p>
          <w:p w:rsidR="00711EA2" w:rsidRDefault="00F51B93">
            <w:pPr>
              <w:rPr>
                <w:sz w:val="20"/>
                <w:szCs w:val="20"/>
              </w:rPr>
            </w:pPr>
            <w:sdt>
              <w:sdtPr>
                <w:rPr>
                  <w:rStyle w:val="SectionDetailsChar"/>
                </w:rPr>
                <w:id w:val="25448892"/>
                <w:placeholder>
                  <w:docPart w:val="5721C42C2D374C918F7C3015D64B8684"/>
                </w:placeholder>
              </w:sdtPr>
              <w:sdtEndPr>
                <w:rPr>
                  <w:rStyle w:val="SectionDetailsChar"/>
                </w:rPr>
              </w:sdtEndPr>
              <w:sdtContent>
                <w:r w:rsidR="0021589B">
                  <w:rPr>
                    <w:rStyle w:val="SectionDetailsChar"/>
                  </w:rPr>
                  <w:t>Monsanto</w:t>
                </w:r>
              </w:sdtContent>
            </w:sdt>
          </w:p>
          <w:p w:rsidR="00711EA2" w:rsidRDefault="00F51B93">
            <w:pPr>
              <w:rPr>
                <w:sz w:val="20"/>
                <w:szCs w:val="20"/>
              </w:rPr>
            </w:pPr>
            <w:sdt>
              <w:sdtPr>
                <w:rPr>
                  <w:rStyle w:val="SectionDetailsChar"/>
                </w:rPr>
                <w:id w:val="25448894"/>
                <w:placeholder>
                  <w:docPart w:val="0197718587BF474D98DFB3ED682E7355"/>
                </w:placeholder>
              </w:sdtPr>
              <w:sdtEndPr>
                <w:rPr>
                  <w:rStyle w:val="SectionDetailsChar"/>
                </w:rPr>
              </w:sdtEndPr>
              <w:sdtContent>
                <w:proofErr w:type="spellStart"/>
                <w:r w:rsidR="0021589B">
                  <w:rPr>
                    <w:rStyle w:val="SectionDetailsChar"/>
                  </w:rPr>
                  <w:t>Elberfeld</w:t>
                </w:r>
                <w:proofErr w:type="spellEnd"/>
                <w:r w:rsidR="0021589B">
                  <w:rPr>
                    <w:rStyle w:val="SectionDetailsChar"/>
                  </w:rPr>
                  <w:t xml:space="preserve"> ,IN,47613</w:t>
                </w:r>
              </w:sdtContent>
            </w:sdt>
          </w:p>
          <w:p w:rsidR="00711EA2" w:rsidRDefault="00F51B93" w:rsidP="0021589B">
            <w:pPr>
              <w:rPr>
                <w:sz w:val="20"/>
                <w:szCs w:val="20"/>
              </w:rPr>
            </w:pPr>
            <w:sdt>
              <w:sdtPr>
                <w:rPr>
                  <w:rStyle w:val="SectionDetailsChar"/>
                </w:rPr>
                <w:id w:val="25448895"/>
                <w:placeholder>
                  <w:docPart w:val="7D92F16A36474D45979D248B86CD7A89"/>
                </w:placeholder>
              </w:sdtPr>
              <w:sdtEndPr>
                <w:rPr>
                  <w:rStyle w:val="SectionDetailsChar"/>
                </w:rPr>
              </w:sdtEndPr>
              <w:sdtContent>
                <w:r w:rsidR="0021589B">
                  <w:rPr>
                    <w:rStyle w:val="SectionDetailsChar"/>
                  </w:rPr>
                  <w:t>1-812-492-1715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711EA2" w:rsidRDefault="00A46D56" w:rsidP="0021589B">
            <w:pPr>
              <w:rPr>
                <w:sz w:val="20"/>
              </w:rPr>
            </w:pPr>
            <w:r>
              <w:t>Relationship</w:t>
            </w:r>
            <w:r>
              <w:rPr>
                <w:sz w:val="20"/>
              </w:rPr>
              <w:t xml:space="preserve">: </w:t>
            </w:r>
            <w:sdt>
              <w:sdtPr>
                <w:rPr>
                  <w:rStyle w:val="SectionDetailsBoldChar"/>
                </w:rPr>
                <w:id w:val="25449353"/>
                <w:placeholder>
                  <w:docPart w:val="68BF145A4B004FF985C7F5E5E8A2EB0E"/>
                </w:placeholder>
              </w:sdtPr>
              <w:sdtEndPr>
                <w:rPr>
                  <w:rStyle w:val="SectionDetailsChar"/>
                  <w:b w:val="0"/>
                  <w:color w:val="404040" w:themeColor="text1" w:themeTint="BF"/>
                </w:rPr>
              </w:sdtEndPr>
              <w:sdtContent>
                <w:r w:rsidR="0021589B">
                  <w:rPr>
                    <w:rStyle w:val="SectionDetailsBoldChar"/>
                  </w:rPr>
                  <w:t>Past Boss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t>at</w:t>
            </w:r>
            <w:r>
              <w:rPr>
                <w:sz w:val="20"/>
              </w:rPr>
              <w:t xml:space="preserve">  </w:t>
            </w:r>
            <w:sdt>
              <w:sdtPr>
                <w:rPr>
                  <w:rStyle w:val="SectionDetailsBoldChar"/>
                </w:rPr>
                <w:id w:val="25449354"/>
                <w:placeholder>
                  <w:docPart w:val="1B6EB56E3D67427993EFD7B1ACD8BF9A"/>
                </w:placeholder>
              </w:sdtPr>
              <w:sdtEndPr>
                <w:rPr>
                  <w:rStyle w:val="SectionDetailsChar"/>
                  <w:b w:val="0"/>
                  <w:color w:val="404040" w:themeColor="text1" w:themeTint="BF"/>
                </w:rPr>
              </w:sdtEndPr>
              <w:sdtContent>
                <w:r w:rsidR="0021589B">
                  <w:rPr>
                    <w:rStyle w:val="SectionDetailsBoldChar"/>
                  </w:rPr>
                  <w:t>Monsanto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t>from</w:t>
            </w:r>
            <w:r>
              <w:rPr>
                <w:sz w:val="20"/>
              </w:rPr>
              <w:t xml:space="preserve"> </w:t>
            </w:r>
            <w:sdt>
              <w:sdtPr>
                <w:rPr>
                  <w:rStyle w:val="SectionDetailsBoldChar"/>
                </w:rPr>
                <w:id w:val="25449355"/>
                <w:placeholder>
                  <w:docPart w:val="BC2F02A2F3044831BB967147A639F4D0"/>
                </w:placeholder>
              </w:sdtPr>
              <w:sdtEndPr>
                <w:rPr>
                  <w:rStyle w:val="SectionDetailsChar"/>
                  <w:b w:val="0"/>
                  <w:color w:val="404040" w:themeColor="text1" w:themeTint="BF"/>
                </w:rPr>
              </w:sdtEndPr>
              <w:sdtContent>
                <w:r w:rsidR="0021589B">
                  <w:rPr>
                    <w:rStyle w:val="SectionDetailsBoldChar"/>
                  </w:rPr>
                  <w:t>Summers of 2015 and 2016</w:t>
                </w:r>
              </w:sdtContent>
            </w:sdt>
          </w:p>
        </w:tc>
      </w:tr>
      <w:tr w:rsidR="00A147C5" w:rsidTr="00484B9B">
        <w:trPr>
          <w:gridAfter w:val="2"/>
          <w:wAfter w:w="4732" w:type="pct"/>
          <w:jc w:val="center"/>
        </w:trPr>
        <w:tc>
          <w:tcPr>
            <w:tcW w:w="268" w:type="pct"/>
            <w:shd w:val="clear" w:color="auto" w:fill="auto"/>
          </w:tcPr>
          <w:p w:rsidR="00A147C5" w:rsidRDefault="00A147C5" w:rsidP="00A147C5">
            <w:pPr>
              <w:pStyle w:val="SectionDetails"/>
              <w:rPr>
                <w:szCs w:val="20"/>
              </w:rPr>
            </w:pPr>
          </w:p>
        </w:tc>
      </w:tr>
      <w:tr w:rsidR="00711EA2" w:rsidTr="00484B9B">
        <w:trPr>
          <w:jc w:val="center"/>
        </w:trPr>
        <w:tc>
          <w:tcPr>
            <w:tcW w:w="268" w:type="pct"/>
            <w:shd w:val="clear" w:color="auto" w:fill="auto"/>
          </w:tcPr>
          <w:p w:rsidR="00711EA2" w:rsidRDefault="00F51B93" w:rsidP="00A147C5">
            <w:pPr>
              <w:pStyle w:val="SectionDetails"/>
              <w:rPr>
                <w:szCs w:val="20"/>
              </w:rPr>
            </w:pPr>
            <w:sdt>
              <w:sdtPr>
                <w:id w:val="25448911"/>
                <w:placeholder>
                  <w:docPart w:val="D288EDC43A644FAB9E27AA5466B7227A"/>
                </w:placeholder>
              </w:sdtPr>
              <w:sdtEndPr/>
              <w:sdtContent>
                <w:r w:rsidR="00A147C5">
                  <w:t>3.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11EA2" w:rsidRDefault="00F51B93">
            <w:pPr>
              <w:rPr>
                <w:sz w:val="20"/>
                <w:szCs w:val="20"/>
              </w:rPr>
            </w:pPr>
            <w:sdt>
              <w:sdtPr>
                <w:rPr>
                  <w:rStyle w:val="SectionDetailsBoldChar"/>
                </w:rPr>
                <w:id w:val="25448912"/>
                <w:placeholder>
                  <w:docPart w:val="EDF8117134B54B5DB468643A8419C9B9"/>
                </w:placeholder>
              </w:sdtPr>
              <w:sdtEndPr>
                <w:rPr>
                  <w:rStyle w:val="SectionDetailsChar"/>
                  <w:b w:val="0"/>
                  <w:color w:val="404040" w:themeColor="text1" w:themeTint="BF"/>
                </w:rPr>
              </w:sdtEndPr>
              <w:sdtContent>
                <w:r w:rsidR="0021589B">
                  <w:rPr>
                    <w:rStyle w:val="SectionDetailsBoldChar"/>
                  </w:rPr>
                  <w:t>Nancy Clem</w:t>
                </w:r>
              </w:sdtContent>
            </w:sdt>
          </w:p>
          <w:p w:rsidR="00711EA2" w:rsidRDefault="00F51B93">
            <w:pPr>
              <w:rPr>
                <w:sz w:val="20"/>
                <w:szCs w:val="20"/>
              </w:rPr>
            </w:pPr>
            <w:sdt>
              <w:sdtPr>
                <w:rPr>
                  <w:rStyle w:val="SectionDetailsChar"/>
                </w:rPr>
                <w:id w:val="25448913"/>
                <w:placeholder>
                  <w:docPart w:val="79D12FF6B9C14FDF938AE677BE7CA0C5"/>
                </w:placeholder>
              </w:sdtPr>
              <w:sdtEndPr>
                <w:rPr>
                  <w:rStyle w:val="SectionDetailsChar"/>
                </w:rPr>
              </w:sdtEndPr>
              <w:sdtContent>
                <w:r w:rsidR="0021589B">
                  <w:rPr>
                    <w:rStyle w:val="SectionDetailsChar"/>
                  </w:rPr>
                  <w:t>Retired Teacher</w:t>
                </w:r>
              </w:sdtContent>
            </w:sdt>
          </w:p>
          <w:p w:rsidR="00711EA2" w:rsidRDefault="00F51B93">
            <w:pPr>
              <w:rPr>
                <w:sz w:val="20"/>
                <w:szCs w:val="20"/>
              </w:rPr>
            </w:pPr>
            <w:sdt>
              <w:sdtPr>
                <w:rPr>
                  <w:rStyle w:val="SectionDetailsChar"/>
                </w:rPr>
                <w:id w:val="25448914"/>
                <w:placeholder>
                  <w:docPart w:val="8FC8F5E4E65546A6909EE96DC4FB91B1"/>
                </w:placeholder>
              </w:sdtPr>
              <w:sdtEndPr>
                <w:rPr>
                  <w:rStyle w:val="SectionDetailsChar"/>
                </w:rPr>
              </w:sdtEndPr>
              <w:sdtContent>
                <w:r w:rsidR="0021589B">
                  <w:rPr>
                    <w:rStyle w:val="SectionDetailsChar"/>
                  </w:rPr>
                  <w:t>Pike Central</w:t>
                </w:r>
              </w:sdtContent>
            </w:sdt>
          </w:p>
          <w:p w:rsidR="00711EA2" w:rsidRDefault="00F51B93">
            <w:pPr>
              <w:rPr>
                <w:sz w:val="20"/>
                <w:szCs w:val="20"/>
              </w:rPr>
            </w:pPr>
            <w:sdt>
              <w:sdtPr>
                <w:rPr>
                  <w:rStyle w:val="SectionDetailsChar"/>
                </w:rPr>
                <w:id w:val="25448916"/>
                <w:placeholder>
                  <w:docPart w:val="80350922DE464AFBBE8B6A1F9D45C6EB"/>
                </w:placeholder>
              </w:sdtPr>
              <w:sdtEndPr>
                <w:rPr>
                  <w:rStyle w:val="SectionDetailsChar"/>
                </w:rPr>
              </w:sdtEndPr>
              <w:sdtContent>
                <w:r w:rsidR="0021589B">
                  <w:rPr>
                    <w:rStyle w:val="SectionDetailsChar"/>
                  </w:rPr>
                  <w:t>Princeton,IN,47670</w:t>
                </w:r>
              </w:sdtContent>
            </w:sdt>
          </w:p>
          <w:p w:rsidR="00711EA2" w:rsidRDefault="00F51B93">
            <w:pPr>
              <w:rPr>
                <w:sz w:val="20"/>
                <w:szCs w:val="20"/>
              </w:rPr>
            </w:pPr>
            <w:sdt>
              <w:sdtPr>
                <w:rPr>
                  <w:rStyle w:val="SectionDetailsChar"/>
                </w:rPr>
                <w:id w:val="25448917"/>
                <w:placeholder>
                  <w:docPart w:val="A97130C434A048F1947EE071227E48C2"/>
                </w:placeholder>
              </w:sdtPr>
              <w:sdtEndPr>
                <w:rPr>
                  <w:rStyle w:val="SectionDetailsChar"/>
                </w:rPr>
              </w:sdtEndPr>
              <w:sdtContent>
                <w:r w:rsidR="00A147C5">
                  <w:rPr>
                    <w:rStyle w:val="SectionDetailsChar"/>
                  </w:rPr>
                  <w:t>8</w:t>
                </w:r>
                <w:r w:rsidR="0021589B">
                  <w:rPr>
                    <w:rStyle w:val="SectionDetailsChar"/>
                  </w:rPr>
                  <w:t>12-385-</w:t>
                </w:r>
                <w:r w:rsidR="00A147C5">
                  <w:rPr>
                    <w:rStyle w:val="SectionDetailsChar"/>
                  </w:rPr>
                  <w:t>6299</w:t>
                </w:r>
              </w:sdtContent>
            </w:sdt>
          </w:p>
          <w:p w:rsidR="00711EA2" w:rsidRDefault="00711EA2" w:rsidP="00A147C5">
            <w:pPr>
              <w:rPr>
                <w:sz w:val="20"/>
                <w:szCs w:val="20"/>
              </w:rPr>
            </w:pPr>
          </w:p>
        </w:tc>
        <w:tc>
          <w:tcPr>
            <w:tcW w:w="2405" w:type="pct"/>
            <w:shd w:val="clear" w:color="auto" w:fill="auto"/>
          </w:tcPr>
          <w:p w:rsidR="00711EA2" w:rsidRDefault="00A46D56" w:rsidP="00A147C5">
            <w:pPr>
              <w:rPr>
                <w:sz w:val="20"/>
              </w:rPr>
            </w:pPr>
            <w:r>
              <w:t>Relationship:</w:t>
            </w:r>
            <w:r>
              <w:rPr>
                <w:sz w:val="20"/>
              </w:rPr>
              <w:t xml:space="preserve"> </w:t>
            </w:r>
            <w:sdt>
              <w:sdtPr>
                <w:rPr>
                  <w:rStyle w:val="SectionDetailsBoldChar"/>
                </w:rPr>
                <w:id w:val="25449381"/>
                <w:placeholder>
                  <w:docPart w:val="B2E561186ED6426DAE03B6D7A5B51DF8"/>
                </w:placeholder>
              </w:sdtPr>
              <w:sdtEndPr>
                <w:rPr>
                  <w:rStyle w:val="SectionDetailsChar"/>
                  <w:b w:val="0"/>
                  <w:color w:val="404040" w:themeColor="text1" w:themeTint="BF"/>
                </w:rPr>
              </w:sdtEndPr>
              <w:sdtContent>
                <w:r w:rsidR="00A147C5">
                  <w:rPr>
                    <w:rStyle w:val="SectionDetailsBoldChar"/>
                  </w:rPr>
                  <w:t>Family Friend</w:t>
                </w:r>
              </w:sdtContent>
            </w:sdt>
          </w:p>
        </w:tc>
      </w:tr>
    </w:tbl>
    <w:p w:rsidR="00711EA2" w:rsidRDefault="00711EA2"/>
    <w:sectPr w:rsidR="00711EA2" w:rsidSect="00403B6D">
      <w:headerReference w:type="first" r:id="rId8"/>
      <w:pgSz w:w="12240" w:h="15840" w:code="1"/>
      <w:pgMar w:top="1440" w:right="1440" w:bottom="1440" w:left="1440" w:header="720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89B" w:rsidRDefault="0021589B">
      <w:pPr>
        <w:spacing w:after="0" w:line="240" w:lineRule="auto"/>
      </w:pPr>
      <w:r>
        <w:separator/>
      </w:r>
    </w:p>
  </w:endnote>
  <w:endnote w:type="continuationSeparator" w:id="0">
    <w:p w:rsidR="0021589B" w:rsidRDefault="0021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89B" w:rsidRDefault="0021589B">
      <w:pPr>
        <w:spacing w:after="0" w:line="240" w:lineRule="auto"/>
      </w:pPr>
      <w:r>
        <w:separator/>
      </w:r>
    </w:p>
  </w:footnote>
  <w:footnote w:type="continuationSeparator" w:id="0">
    <w:p w:rsidR="0021589B" w:rsidRDefault="00215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AFAFA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0080"/>
    </w:tblGrid>
    <w:tr w:rsidR="001532DB" w:rsidTr="005173BC">
      <w:trPr>
        <w:jc w:val="center"/>
      </w:trPr>
      <w:tc>
        <w:tcPr>
          <w:tcW w:w="5000" w:type="pct"/>
          <w:shd w:val="clear" w:color="auto" w:fill="FAFAFA"/>
        </w:tcPr>
        <w:p w:rsidR="001532DB" w:rsidRDefault="00F51B93" w:rsidP="00A147C5">
          <w:pPr>
            <w:pStyle w:val="Name"/>
            <w:rPr>
              <w:color w:val="31849B" w:themeColor="accent5" w:themeShade="BF"/>
              <w:sz w:val="28"/>
            </w:rPr>
          </w:pPr>
          <w:sdt>
            <w:sdtPr>
              <w:rPr>
                <w:rStyle w:val="NameChar"/>
              </w:rPr>
              <w:id w:val="5444133"/>
              <w:placeholder>
                <w:docPart w:val="28C5D4578014403CA864FDD25E0D6CAC"/>
              </w:placeholder>
            </w:sdtPr>
            <w:sdtEndPr>
              <w:rPr>
                <w:rStyle w:val="NameChar"/>
              </w:rPr>
            </w:sdtEndPr>
            <w:sdtContent>
              <w:proofErr w:type="spellStart"/>
              <w:r w:rsidR="00A147C5">
                <w:rPr>
                  <w:rStyle w:val="NameChar"/>
                </w:rPr>
                <w:t>HaydenN</w:t>
              </w:r>
              <w:proofErr w:type="spellEnd"/>
              <w:r w:rsidR="00A147C5">
                <w:rPr>
                  <w:rStyle w:val="NameChar"/>
                </w:rPr>
                <w:t>. Walters</w:t>
              </w:r>
            </w:sdtContent>
          </w:sdt>
        </w:p>
      </w:tc>
    </w:tr>
    <w:tr w:rsidR="005173BC" w:rsidTr="005173BC">
      <w:trPr>
        <w:jc w:val="center"/>
      </w:trPr>
      <w:tc>
        <w:tcPr>
          <w:tcW w:w="5000" w:type="pct"/>
          <w:shd w:val="clear" w:color="auto" w:fill="FAFAFA"/>
          <w:vAlign w:val="bottom"/>
        </w:tcPr>
        <w:p w:rsidR="005173BC" w:rsidRDefault="00F51B93" w:rsidP="005173BC">
          <w:pPr>
            <w:pStyle w:val="ContactInfo"/>
            <w:rPr>
              <w:b/>
            </w:rPr>
          </w:pPr>
          <w:sdt>
            <w:sdtPr>
              <w:rPr>
                <w:rFonts w:asciiTheme="majorHAnsi" w:hAnsiTheme="majorHAnsi"/>
                <w:b/>
                <w:color w:val="984806" w:themeColor="accent6" w:themeShade="80"/>
                <w:sz w:val="32"/>
              </w:rPr>
              <w:id w:val="5444139"/>
              <w:placeholder/>
            </w:sdtPr>
            <w:sdtEndPr/>
            <w:sdtContent>
              <w:r w:rsidR="00A147C5">
                <w:rPr>
                  <w:rFonts w:asciiTheme="majorHAnsi" w:hAnsiTheme="majorHAnsi"/>
                  <w:b/>
                  <w:color w:val="984806" w:themeColor="accent6" w:themeShade="80"/>
                  <w:sz w:val="32"/>
                </w:rPr>
                <w:t>205 W Julian St</w:t>
              </w:r>
            </w:sdtContent>
          </w:sdt>
          <w:r w:rsidR="005173BC">
            <w:t xml:space="preserve"> , </w:t>
          </w:r>
          <w:sdt>
            <w:sdtPr>
              <w:rPr>
                <w:b/>
              </w:rPr>
              <w:id w:val="25448818"/>
              <w:placeholder/>
            </w:sdtPr>
            <w:sdtEndPr/>
            <w:sdtContent>
              <w:proofErr w:type="spellStart"/>
              <w:r w:rsidR="00A147C5">
                <w:rPr>
                  <w:b/>
                </w:rPr>
                <w:t>Elberfeld,IN</w:t>
              </w:r>
              <w:proofErr w:type="spellEnd"/>
              <w:r w:rsidR="00A147C5">
                <w:rPr>
                  <w:b/>
                </w:rPr>
                <w:t>, 47613</w:t>
              </w:r>
            </w:sdtContent>
          </w:sdt>
          <w:r w:rsidR="005173BC">
            <w:rPr>
              <w:b/>
            </w:rPr>
            <w:t xml:space="preserve"> </w:t>
          </w:r>
          <w:sdt>
            <w:sdtPr>
              <w:id w:val="5444137"/>
              <w:placeholder/>
            </w:sdtPr>
            <w:sdtEndPr/>
            <w:sdtContent>
              <w:r w:rsidR="00A147C5">
                <w:t>812-664-4585</w:t>
              </w:r>
            </w:sdtContent>
          </w:sdt>
        </w:p>
        <w:p w:rsidR="00F51B93" w:rsidRDefault="00F51B93" w:rsidP="00A147C5">
          <w:pPr>
            <w:pStyle w:val="ContactInfo"/>
            <w:rPr>
              <w:rStyle w:val="ContactInfoChar"/>
            </w:rPr>
          </w:pPr>
          <w:sdt>
            <w:sdtPr>
              <w:rPr>
                <w:rStyle w:val="ContactInfoChar"/>
              </w:rPr>
              <w:id w:val="5444140"/>
              <w:placeholder/>
            </w:sdtPr>
            <w:sdtEndPr>
              <w:rPr>
                <w:rStyle w:val="DefaultParagraphFont"/>
              </w:rPr>
            </w:sdtEndPr>
            <w:sdtContent>
              <w:r w:rsidR="00A147C5">
                <w:rPr>
                  <w:rStyle w:val="ContactInfoChar"/>
                </w:rPr>
                <w:t>hnwalters0608@gmail.com</w:t>
              </w:r>
            </w:sdtContent>
          </w:sdt>
          <w:r w:rsidR="005173BC">
            <w:rPr>
              <w:rStyle w:val="ContactInfoChar"/>
            </w:rPr>
            <w:t xml:space="preserve"> </w:t>
          </w:r>
        </w:p>
        <w:p w:rsidR="005173BC" w:rsidRDefault="00F51B93" w:rsidP="00A147C5">
          <w:pPr>
            <w:pStyle w:val="ContactInfo"/>
          </w:pPr>
          <w:sdt>
            <w:sdtPr>
              <w:rPr>
                <w:rStyle w:val="ContactInfoChar"/>
              </w:rPr>
              <w:id w:val="5444141"/>
              <w:placeholder/>
            </w:sdtPr>
            <w:sdtEndPr>
              <w:rPr>
                <w:rStyle w:val="DefaultParagraphFont"/>
              </w:rPr>
            </w:sdtEndPr>
            <w:sdtContent>
              <w:r w:rsidR="00A147C5" w:rsidRPr="00A147C5">
                <w:rPr>
                  <w:rStyle w:val="ContactInfoChar"/>
                </w:rPr>
                <w:t>https://hnwalters.wordpress.com/</w:t>
              </w:r>
            </w:sdtContent>
          </w:sdt>
        </w:p>
      </w:tc>
    </w:tr>
  </w:tbl>
  <w:p w:rsidR="00711EA2" w:rsidRDefault="00711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9B"/>
    <w:rsid w:val="00060B7C"/>
    <w:rsid w:val="00085EBA"/>
    <w:rsid w:val="000933BB"/>
    <w:rsid w:val="001532DB"/>
    <w:rsid w:val="0021589B"/>
    <w:rsid w:val="002C04F5"/>
    <w:rsid w:val="00336202"/>
    <w:rsid w:val="00403B6D"/>
    <w:rsid w:val="00484B9B"/>
    <w:rsid w:val="005173BC"/>
    <w:rsid w:val="00600C3C"/>
    <w:rsid w:val="0060640C"/>
    <w:rsid w:val="00711EA2"/>
    <w:rsid w:val="009B5FCA"/>
    <w:rsid w:val="00A147C5"/>
    <w:rsid w:val="00A46D56"/>
    <w:rsid w:val="00D8141F"/>
    <w:rsid w:val="00F51B93"/>
    <w:rsid w:val="00F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E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EA2"/>
  </w:style>
  <w:style w:type="paragraph" w:styleId="Footer">
    <w:name w:val="footer"/>
    <w:basedOn w:val="Normal"/>
    <w:link w:val="FooterChar"/>
    <w:uiPriority w:val="99"/>
    <w:unhideWhenUsed/>
    <w:rsid w:val="0071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EA2"/>
  </w:style>
  <w:style w:type="paragraph" w:customStyle="1" w:styleId="Name">
    <w:name w:val="Name"/>
    <w:basedOn w:val="Normal"/>
    <w:link w:val="NameChar"/>
    <w:qFormat/>
    <w:rsid w:val="005173BC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5173BC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1EA2"/>
    <w:rPr>
      <w:color w:val="808080"/>
    </w:rPr>
  </w:style>
  <w:style w:type="paragraph" w:customStyle="1" w:styleId="SectionTitle">
    <w:name w:val="Section Title"/>
    <w:basedOn w:val="Normal"/>
    <w:link w:val="SectionTitleChar"/>
    <w:qFormat/>
    <w:rsid w:val="005173BC"/>
    <w:pPr>
      <w:spacing w:after="0" w:line="240" w:lineRule="auto"/>
    </w:pPr>
    <w:rPr>
      <w:rFonts w:asciiTheme="majorHAnsi" w:hAnsiTheme="majorHAnsi"/>
      <w:b/>
      <w:sz w:val="26"/>
    </w:rPr>
  </w:style>
  <w:style w:type="character" w:customStyle="1" w:styleId="SectionTitleChar">
    <w:name w:val="Section Title Char"/>
    <w:basedOn w:val="DefaultParagraphFont"/>
    <w:link w:val="SectionTitle"/>
    <w:rsid w:val="005173BC"/>
    <w:rPr>
      <w:rFonts w:asciiTheme="majorHAnsi" w:hAnsiTheme="majorHAnsi"/>
      <w:b/>
      <w:sz w:val="26"/>
    </w:rPr>
  </w:style>
  <w:style w:type="paragraph" w:customStyle="1" w:styleId="SectionDetails">
    <w:name w:val="Section Details"/>
    <w:basedOn w:val="Normal"/>
    <w:link w:val="SectionDetailsChar"/>
    <w:qFormat/>
    <w:rsid w:val="00711EA2"/>
    <w:pPr>
      <w:spacing w:after="0" w:line="240" w:lineRule="auto"/>
    </w:pPr>
    <w:rPr>
      <w:color w:val="404040" w:themeColor="text1" w:themeTint="BF"/>
    </w:rPr>
  </w:style>
  <w:style w:type="character" w:customStyle="1" w:styleId="SectionDetailsChar">
    <w:name w:val="Section Details Char"/>
    <w:basedOn w:val="DefaultParagraphFont"/>
    <w:link w:val="SectionDetails"/>
    <w:rsid w:val="00711EA2"/>
    <w:rPr>
      <w:color w:val="404040" w:themeColor="text1" w:themeTint="BF"/>
    </w:rPr>
  </w:style>
  <w:style w:type="paragraph" w:customStyle="1" w:styleId="SectionDetailsBold">
    <w:name w:val="Section Details Bold"/>
    <w:basedOn w:val="Normal"/>
    <w:link w:val="SectionDetailsBoldChar"/>
    <w:qFormat/>
    <w:rsid w:val="00711EA2"/>
    <w:pPr>
      <w:spacing w:after="240" w:line="360" w:lineRule="auto"/>
    </w:pPr>
    <w:rPr>
      <w:b/>
      <w:color w:val="000000" w:themeColor="text1"/>
    </w:rPr>
  </w:style>
  <w:style w:type="character" w:customStyle="1" w:styleId="SectionDetailsBoldChar">
    <w:name w:val="Section Details Bold Char"/>
    <w:basedOn w:val="DefaultParagraphFont"/>
    <w:link w:val="SectionDetailsBold"/>
    <w:rsid w:val="00711EA2"/>
    <w:rPr>
      <w:b/>
      <w:color w:val="000000" w:themeColor="text1"/>
    </w:rPr>
  </w:style>
  <w:style w:type="paragraph" w:customStyle="1" w:styleId="ContactInfo">
    <w:name w:val="Contact Info"/>
    <w:basedOn w:val="Normal"/>
    <w:link w:val="ContactInfoChar"/>
    <w:qFormat/>
    <w:rsid w:val="005173BC"/>
    <w:pPr>
      <w:spacing w:after="0"/>
      <w:jc w:val="right"/>
    </w:pPr>
    <w:rPr>
      <w:color w:val="262626" w:themeColor="text1" w:themeTint="D9"/>
      <w:sz w:val="24"/>
    </w:rPr>
  </w:style>
  <w:style w:type="character" w:customStyle="1" w:styleId="ContactInfoChar">
    <w:name w:val="Contact Info Char"/>
    <w:basedOn w:val="DefaultParagraphFont"/>
    <w:link w:val="ContactInfo"/>
    <w:rsid w:val="005173BC"/>
    <w:rPr>
      <w:color w:val="262626" w:themeColor="text1" w:themeTint="D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E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EA2"/>
  </w:style>
  <w:style w:type="paragraph" w:styleId="Footer">
    <w:name w:val="footer"/>
    <w:basedOn w:val="Normal"/>
    <w:link w:val="FooterChar"/>
    <w:uiPriority w:val="99"/>
    <w:unhideWhenUsed/>
    <w:rsid w:val="0071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EA2"/>
  </w:style>
  <w:style w:type="paragraph" w:customStyle="1" w:styleId="Name">
    <w:name w:val="Name"/>
    <w:basedOn w:val="Normal"/>
    <w:link w:val="NameChar"/>
    <w:qFormat/>
    <w:rsid w:val="005173BC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5173BC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1EA2"/>
    <w:rPr>
      <w:color w:val="808080"/>
    </w:rPr>
  </w:style>
  <w:style w:type="paragraph" w:customStyle="1" w:styleId="SectionTitle">
    <w:name w:val="Section Title"/>
    <w:basedOn w:val="Normal"/>
    <w:link w:val="SectionTitleChar"/>
    <w:qFormat/>
    <w:rsid w:val="005173BC"/>
    <w:pPr>
      <w:spacing w:after="0" w:line="240" w:lineRule="auto"/>
    </w:pPr>
    <w:rPr>
      <w:rFonts w:asciiTheme="majorHAnsi" w:hAnsiTheme="majorHAnsi"/>
      <w:b/>
      <w:sz w:val="26"/>
    </w:rPr>
  </w:style>
  <w:style w:type="character" w:customStyle="1" w:styleId="SectionTitleChar">
    <w:name w:val="Section Title Char"/>
    <w:basedOn w:val="DefaultParagraphFont"/>
    <w:link w:val="SectionTitle"/>
    <w:rsid w:val="005173BC"/>
    <w:rPr>
      <w:rFonts w:asciiTheme="majorHAnsi" w:hAnsiTheme="majorHAnsi"/>
      <w:b/>
      <w:sz w:val="26"/>
    </w:rPr>
  </w:style>
  <w:style w:type="paragraph" w:customStyle="1" w:styleId="SectionDetails">
    <w:name w:val="Section Details"/>
    <w:basedOn w:val="Normal"/>
    <w:link w:val="SectionDetailsChar"/>
    <w:qFormat/>
    <w:rsid w:val="00711EA2"/>
    <w:pPr>
      <w:spacing w:after="0" w:line="240" w:lineRule="auto"/>
    </w:pPr>
    <w:rPr>
      <w:color w:val="404040" w:themeColor="text1" w:themeTint="BF"/>
    </w:rPr>
  </w:style>
  <w:style w:type="character" w:customStyle="1" w:styleId="SectionDetailsChar">
    <w:name w:val="Section Details Char"/>
    <w:basedOn w:val="DefaultParagraphFont"/>
    <w:link w:val="SectionDetails"/>
    <w:rsid w:val="00711EA2"/>
    <w:rPr>
      <w:color w:val="404040" w:themeColor="text1" w:themeTint="BF"/>
    </w:rPr>
  </w:style>
  <w:style w:type="paragraph" w:customStyle="1" w:styleId="SectionDetailsBold">
    <w:name w:val="Section Details Bold"/>
    <w:basedOn w:val="Normal"/>
    <w:link w:val="SectionDetailsBoldChar"/>
    <w:qFormat/>
    <w:rsid w:val="00711EA2"/>
    <w:pPr>
      <w:spacing w:after="240" w:line="360" w:lineRule="auto"/>
    </w:pPr>
    <w:rPr>
      <w:b/>
      <w:color w:val="000000" w:themeColor="text1"/>
    </w:rPr>
  </w:style>
  <w:style w:type="character" w:customStyle="1" w:styleId="SectionDetailsBoldChar">
    <w:name w:val="Section Details Bold Char"/>
    <w:basedOn w:val="DefaultParagraphFont"/>
    <w:link w:val="SectionDetailsBold"/>
    <w:rsid w:val="00711EA2"/>
    <w:rPr>
      <w:b/>
      <w:color w:val="000000" w:themeColor="text1"/>
    </w:rPr>
  </w:style>
  <w:style w:type="paragraph" w:customStyle="1" w:styleId="ContactInfo">
    <w:name w:val="Contact Info"/>
    <w:basedOn w:val="Normal"/>
    <w:link w:val="ContactInfoChar"/>
    <w:qFormat/>
    <w:rsid w:val="005173BC"/>
    <w:pPr>
      <w:spacing w:after="0"/>
      <w:jc w:val="right"/>
    </w:pPr>
    <w:rPr>
      <w:color w:val="262626" w:themeColor="text1" w:themeTint="D9"/>
      <w:sz w:val="24"/>
    </w:rPr>
  </w:style>
  <w:style w:type="character" w:customStyle="1" w:styleId="ContactInfoChar">
    <w:name w:val="Contact Info Char"/>
    <w:basedOn w:val="DefaultParagraphFont"/>
    <w:link w:val="ContactInfo"/>
    <w:rsid w:val="005173BC"/>
    <w:rPr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609\AppData\Roaming\Microsoft\Templates\References_Chron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5CCA4047E04D2BA79B5583D18B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127F7-A0EC-4C57-82F7-92BF379D264E}"/>
      </w:docPartPr>
      <w:docPartBody>
        <w:p w:rsidR="00000000" w:rsidRDefault="00856441">
          <w:pPr>
            <w:pStyle w:val="755CCA4047E04D2BA79B5583D18B4B48"/>
          </w:pPr>
          <w:r>
            <w:rPr>
              <w:b/>
              <w:noProof/>
              <w:color w:val="E36C0A" w:themeColor="accent6" w:themeShade="BF"/>
            </w:rPr>
            <w:t>References:</w:t>
          </w:r>
        </w:p>
      </w:docPartBody>
    </w:docPart>
    <w:docPart>
      <w:docPartPr>
        <w:name w:val="490D13C53846476783CBED89CF564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D3366-A980-47A0-B744-588390F56103}"/>
      </w:docPartPr>
      <w:docPartBody>
        <w:p w:rsidR="00000000" w:rsidRDefault="00856441">
          <w:pPr>
            <w:pStyle w:val="490D13C53846476783CBED89CF5643BB"/>
          </w:pPr>
          <w:r>
            <w:rPr>
              <w:szCs w:val="20"/>
            </w:rPr>
            <w:t>1.</w:t>
          </w:r>
        </w:p>
      </w:docPartBody>
    </w:docPart>
    <w:docPart>
      <w:docPartPr>
        <w:name w:val="28A26EE663A448B18BD53AB8CC91F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EB64F-9700-4927-9248-6E3EFC681F60}"/>
      </w:docPartPr>
      <w:docPartBody>
        <w:p w:rsidR="00000000" w:rsidRDefault="00856441">
          <w:pPr>
            <w:pStyle w:val="28A26EE663A448B18BD53AB8CC91F07C"/>
          </w:pPr>
          <w:r>
            <w:rPr>
              <w:rStyle w:val="ContentBodyBoldChar"/>
            </w:rPr>
            <w:t>[Reference's Name]</w:t>
          </w:r>
        </w:p>
      </w:docPartBody>
    </w:docPart>
    <w:docPart>
      <w:docPartPr>
        <w:name w:val="5B36E14D98AC460889C00A74E292A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0E20-FD33-4D80-A74F-7F4A10AD35C3}"/>
      </w:docPartPr>
      <w:docPartBody>
        <w:p w:rsidR="00000000" w:rsidRDefault="00856441">
          <w:pPr>
            <w:pStyle w:val="5B36E14D98AC460889C00A74E292A4B6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71F344D5953846F09AA4A6806BFFE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1C9F0-040A-4927-9F24-662F9D2BFB5A}"/>
      </w:docPartPr>
      <w:docPartBody>
        <w:p w:rsidR="00000000" w:rsidRDefault="00856441">
          <w:pPr>
            <w:pStyle w:val="71F344D5953846F09AA4A6806BFFEFD0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81F5EE082D5745B9B5F44A51EF6B5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2EBE3-53F5-49F1-98EE-FB1A5C9DAB76}"/>
      </w:docPartPr>
      <w:docPartBody>
        <w:p w:rsidR="00000000" w:rsidRDefault="00856441">
          <w:pPr>
            <w:pStyle w:val="81F5EE082D5745B9B5F44A51EF6B5E6A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A666F52D02BD45028A4CE39A8002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27E1-BAFF-43F0-9758-602B19438FE1}"/>
      </w:docPartPr>
      <w:docPartBody>
        <w:p w:rsidR="00000000" w:rsidRDefault="00856441">
          <w:pPr>
            <w:pStyle w:val="A666F52D02BD45028A4CE39A800282A2"/>
          </w:pPr>
          <w:r>
            <w:rPr>
              <w:rStyle w:val="ContentBodyBoldChar"/>
            </w:rPr>
            <w:t>[Relationship with reference]</w:t>
          </w:r>
        </w:p>
      </w:docPartBody>
    </w:docPart>
    <w:docPart>
      <w:docPartPr>
        <w:name w:val="27DA4E81553D4A1E93FB9B91F469F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43B97-0084-446B-BD10-E84B5FCA9ADA}"/>
      </w:docPartPr>
      <w:docPartBody>
        <w:p w:rsidR="00000000" w:rsidRDefault="00856441">
          <w:pPr>
            <w:pStyle w:val="27DA4E81553D4A1E93FB9B91F469FE11"/>
          </w:pPr>
          <w:r>
            <w:rPr>
              <w:szCs w:val="20"/>
            </w:rPr>
            <w:t>2.</w:t>
          </w:r>
        </w:p>
      </w:docPartBody>
    </w:docPart>
    <w:docPart>
      <w:docPartPr>
        <w:name w:val="75A90140576E4C1AB2D79C95A54E9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38B5-BD4E-4D30-A3B2-159651F6C360}"/>
      </w:docPartPr>
      <w:docPartBody>
        <w:p w:rsidR="00000000" w:rsidRDefault="00856441">
          <w:pPr>
            <w:pStyle w:val="75A90140576E4C1AB2D79C95A54E9539"/>
          </w:pPr>
          <w:r>
            <w:rPr>
              <w:rStyle w:val="ContentBodyBoldChar"/>
            </w:rPr>
            <w:t>[Reference's Name]</w:t>
          </w:r>
        </w:p>
      </w:docPartBody>
    </w:docPart>
    <w:docPart>
      <w:docPartPr>
        <w:name w:val="5721C42C2D374C918F7C3015D64B8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F9D9D-455A-40A6-8199-47F4B2CBE81F}"/>
      </w:docPartPr>
      <w:docPartBody>
        <w:p w:rsidR="00000000" w:rsidRDefault="00856441">
          <w:pPr>
            <w:pStyle w:val="5721C42C2D374C918F7C3015D64B8684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0197718587BF474D98DFB3ED682E7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15585-657F-4623-B6E4-3C440CE195BD}"/>
      </w:docPartPr>
      <w:docPartBody>
        <w:p w:rsidR="00000000" w:rsidRDefault="00856441">
          <w:pPr>
            <w:pStyle w:val="0197718587BF474D98DFB3ED682E7355"/>
          </w:pPr>
          <w:r>
            <w:rPr>
              <w:sz w:val="20"/>
              <w:szCs w:val="20"/>
            </w:rPr>
            <w:t>[City, ST  ZIP</w:t>
          </w:r>
          <w:r>
            <w:rPr>
              <w:sz w:val="20"/>
              <w:szCs w:val="20"/>
            </w:rPr>
            <w:t xml:space="preserve"> Code]</w:t>
          </w:r>
        </w:p>
      </w:docPartBody>
    </w:docPart>
    <w:docPart>
      <w:docPartPr>
        <w:name w:val="7D92F16A36474D45979D248B86CD7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DEFFA-C803-4210-B7A7-29A17E22C936}"/>
      </w:docPartPr>
      <w:docPartBody>
        <w:p w:rsidR="00000000" w:rsidRDefault="00856441">
          <w:pPr>
            <w:pStyle w:val="7D92F16A36474D45979D248B86CD7A89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68BF145A4B004FF985C7F5E5E8A2E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CFE80-8D6D-4BA6-88D8-7BCF393D601A}"/>
      </w:docPartPr>
      <w:docPartBody>
        <w:p w:rsidR="00000000" w:rsidRDefault="00856441">
          <w:pPr>
            <w:pStyle w:val="68BF145A4B004FF985C7F5E5E8A2EB0E"/>
          </w:pPr>
          <w:r>
            <w:rPr>
              <w:rStyle w:val="ContentBodyBoldChar"/>
            </w:rPr>
            <w:t>[Relationship with reference]</w:t>
          </w:r>
        </w:p>
      </w:docPartBody>
    </w:docPart>
    <w:docPart>
      <w:docPartPr>
        <w:name w:val="1B6EB56E3D67427993EFD7B1ACD8B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ED6AB-A89B-49AE-A255-475E7BBA0945}"/>
      </w:docPartPr>
      <w:docPartBody>
        <w:p w:rsidR="00000000" w:rsidRDefault="00856441">
          <w:pPr>
            <w:pStyle w:val="1B6EB56E3D67427993EFD7B1ACD8BF9A"/>
          </w:pPr>
          <w:r>
            <w:rPr>
              <w:rStyle w:val="ContentBodyBoldChar"/>
            </w:rPr>
            <w:t>[Company Name]</w:t>
          </w:r>
        </w:p>
      </w:docPartBody>
    </w:docPart>
    <w:docPart>
      <w:docPartPr>
        <w:name w:val="BC2F02A2F3044831BB967147A639F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E4A0A-CEE4-47FC-91EE-A82AAF982FE0}"/>
      </w:docPartPr>
      <w:docPartBody>
        <w:p w:rsidR="00000000" w:rsidRDefault="00856441">
          <w:pPr>
            <w:pStyle w:val="BC2F02A2F3044831BB967147A639F4D0"/>
          </w:pPr>
          <w:r>
            <w:rPr>
              <w:rStyle w:val="ContentBodyBoldChar"/>
            </w:rPr>
            <w:t>[dates of employment]</w:t>
          </w:r>
        </w:p>
      </w:docPartBody>
    </w:docPart>
    <w:docPart>
      <w:docPartPr>
        <w:name w:val="D288EDC43A644FAB9E27AA5466B7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DB46-82F9-4AEF-934F-18D3E9199BAA}"/>
      </w:docPartPr>
      <w:docPartBody>
        <w:p w:rsidR="00000000" w:rsidRDefault="00856441">
          <w:pPr>
            <w:pStyle w:val="D288EDC43A644FAB9E27AA5466B7227A"/>
          </w:pPr>
          <w:r>
            <w:rPr>
              <w:szCs w:val="20"/>
            </w:rPr>
            <w:t>4.</w:t>
          </w:r>
        </w:p>
      </w:docPartBody>
    </w:docPart>
    <w:docPart>
      <w:docPartPr>
        <w:name w:val="EDF8117134B54B5DB468643A8419C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A72A-B1AB-4F22-B912-2B32CF87B74A}"/>
      </w:docPartPr>
      <w:docPartBody>
        <w:p w:rsidR="00000000" w:rsidRDefault="00856441">
          <w:pPr>
            <w:pStyle w:val="EDF8117134B54B5DB468643A8419C9B9"/>
          </w:pPr>
          <w:r>
            <w:rPr>
              <w:rStyle w:val="ContentBodyBoldChar"/>
            </w:rPr>
            <w:t>[Reference's Name]</w:t>
          </w:r>
        </w:p>
      </w:docPartBody>
    </w:docPart>
    <w:docPart>
      <w:docPartPr>
        <w:name w:val="79D12FF6B9C14FDF938AE677BE7CA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69AEF-DBEE-4327-825A-37561265A470}"/>
      </w:docPartPr>
      <w:docPartBody>
        <w:p w:rsidR="00000000" w:rsidRDefault="00856441">
          <w:pPr>
            <w:pStyle w:val="79D12FF6B9C14FDF938AE677BE7CA0C5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8FC8F5E4E65546A6909EE96DC4FB9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91C3-EE1B-465D-8206-3D5D1190035C}"/>
      </w:docPartPr>
      <w:docPartBody>
        <w:p w:rsidR="00000000" w:rsidRDefault="00856441">
          <w:pPr>
            <w:pStyle w:val="8FC8F5E4E65546A6909EE96DC4FB91B1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80350922DE464AFBBE8B6A1F9D45C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3F5B8-6B05-4FBA-A7A7-4D0C064A410A}"/>
      </w:docPartPr>
      <w:docPartBody>
        <w:p w:rsidR="00000000" w:rsidRDefault="00856441">
          <w:pPr>
            <w:pStyle w:val="80350922DE464AFBBE8B6A1F9D45C6EB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A97130C434A048F1947EE071227E4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20E10-87A2-4931-8108-EAF2B084D5E8}"/>
      </w:docPartPr>
      <w:docPartBody>
        <w:p w:rsidR="00000000" w:rsidRDefault="00856441">
          <w:pPr>
            <w:pStyle w:val="A97130C434A048F1947EE071227E48C2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B2E561186ED6426DAE03B6D7A5B51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105B9-58EE-4FC8-A310-9551DB64D0A6}"/>
      </w:docPartPr>
      <w:docPartBody>
        <w:p w:rsidR="00000000" w:rsidRDefault="00856441">
          <w:pPr>
            <w:pStyle w:val="B2E561186ED6426DAE03B6D7A5B51DF8"/>
          </w:pPr>
          <w:r>
            <w:rPr>
              <w:rStyle w:val="ContentBodyBoldChar"/>
            </w:rPr>
            <w:t>[Relationship with reference]</w:t>
          </w:r>
        </w:p>
      </w:docPartBody>
    </w:docPart>
    <w:docPart>
      <w:docPartPr>
        <w:name w:val="28C5D4578014403CA864FDD25E0D6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2A937-BE6F-40AA-B2FB-82BBCDBCF9BA}"/>
      </w:docPartPr>
      <w:docPartBody>
        <w:p w:rsidR="00000000" w:rsidRDefault="00856441" w:rsidP="00856441">
          <w:pPr>
            <w:pStyle w:val="28C5D4578014403CA864FDD25E0D6CAC"/>
          </w:pPr>
          <w:r>
            <w:t>3</w:t>
          </w:r>
          <w:r>
            <w:rPr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41"/>
    <w:rsid w:val="0085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CCA4047E04D2BA79B5583D18B4B48">
    <w:name w:val="755CCA4047E04D2BA79B5583D18B4B48"/>
  </w:style>
  <w:style w:type="paragraph" w:customStyle="1" w:styleId="490D13C53846476783CBED89CF5643BB">
    <w:name w:val="490D13C53846476783CBED89CF5643BB"/>
  </w:style>
  <w:style w:type="paragraph" w:customStyle="1" w:styleId="ContentBodyBold">
    <w:name w:val="Content Body Bold"/>
    <w:basedOn w:val="Normal"/>
    <w:link w:val="ContentBodyBoldChar"/>
    <w:qFormat/>
    <w:pPr>
      <w:spacing w:after="240" w:line="360" w:lineRule="auto"/>
    </w:pPr>
    <w:rPr>
      <w:rFonts w:eastAsiaTheme="minorHAnsi"/>
      <w:b/>
      <w:color w:val="000000" w:themeColor="text1"/>
    </w:rPr>
  </w:style>
  <w:style w:type="character" w:customStyle="1" w:styleId="ContentBodyBoldChar">
    <w:name w:val="Content Body Bold Char"/>
    <w:basedOn w:val="DefaultParagraphFont"/>
    <w:link w:val="ContentBodyBold"/>
    <w:rPr>
      <w:rFonts w:eastAsiaTheme="minorHAnsi"/>
      <w:b/>
      <w:color w:val="000000" w:themeColor="text1"/>
    </w:rPr>
  </w:style>
  <w:style w:type="paragraph" w:customStyle="1" w:styleId="28A26EE663A448B18BD53AB8CC91F07C">
    <w:name w:val="28A26EE663A448B18BD53AB8CC91F07C"/>
  </w:style>
  <w:style w:type="paragraph" w:customStyle="1" w:styleId="5B36E14D98AC460889C00A74E292A4B6">
    <w:name w:val="5B36E14D98AC460889C00A74E292A4B6"/>
  </w:style>
  <w:style w:type="paragraph" w:customStyle="1" w:styleId="528431AA5CCB44FE9676BC617B8A34CB">
    <w:name w:val="528431AA5CCB44FE9676BC617B8A34CB"/>
  </w:style>
  <w:style w:type="paragraph" w:customStyle="1" w:styleId="B38D7ACE82924E4F94CA8CC7768D4683">
    <w:name w:val="B38D7ACE82924E4F94CA8CC7768D4683"/>
  </w:style>
  <w:style w:type="paragraph" w:customStyle="1" w:styleId="71F344D5953846F09AA4A6806BFFEFD0">
    <w:name w:val="71F344D5953846F09AA4A6806BFFEFD0"/>
  </w:style>
  <w:style w:type="paragraph" w:customStyle="1" w:styleId="81F5EE082D5745B9B5F44A51EF6B5E6A">
    <w:name w:val="81F5EE082D5745B9B5F44A51EF6B5E6A"/>
  </w:style>
  <w:style w:type="paragraph" w:customStyle="1" w:styleId="E8C8D7F50604401A827731A89F93EE5E">
    <w:name w:val="E8C8D7F50604401A827731A89F93EE5E"/>
  </w:style>
  <w:style w:type="paragraph" w:customStyle="1" w:styleId="A666F52D02BD45028A4CE39A800282A2">
    <w:name w:val="A666F52D02BD45028A4CE39A800282A2"/>
  </w:style>
  <w:style w:type="paragraph" w:customStyle="1" w:styleId="99EBBF30C5D84027B6773E2942DEAE4E">
    <w:name w:val="99EBBF30C5D84027B6773E2942DEAE4E"/>
  </w:style>
  <w:style w:type="paragraph" w:customStyle="1" w:styleId="90B563429BA6413F8DD9157417709410">
    <w:name w:val="90B563429BA6413F8DD9157417709410"/>
  </w:style>
  <w:style w:type="paragraph" w:customStyle="1" w:styleId="27DA4E81553D4A1E93FB9B91F469FE11">
    <w:name w:val="27DA4E81553D4A1E93FB9B91F469FE11"/>
  </w:style>
  <w:style w:type="paragraph" w:customStyle="1" w:styleId="75A90140576E4C1AB2D79C95A54E9539">
    <w:name w:val="75A90140576E4C1AB2D79C95A54E9539"/>
  </w:style>
  <w:style w:type="paragraph" w:customStyle="1" w:styleId="7650656A3D4B4D24B2675291C6B8EEB0">
    <w:name w:val="7650656A3D4B4D24B2675291C6B8EEB0"/>
  </w:style>
  <w:style w:type="paragraph" w:customStyle="1" w:styleId="5721C42C2D374C918F7C3015D64B8684">
    <w:name w:val="5721C42C2D374C918F7C3015D64B8684"/>
  </w:style>
  <w:style w:type="paragraph" w:customStyle="1" w:styleId="911118C657094124BF4A0A66D3C05417">
    <w:name w:val="911118C657094124BF4A0A66D3C05417"/>
  </w:style>
  <w:style w:type="paragraph" w:customStyle="1" w:styleId="0197718587BF474D98DFB3ED682E7355">
    <w:name w:val="0197718587BF474D98DFB3ED682E7355"/>
  </w:style>
  <w:style w:type="paragraph" w:customStyle="1" w:styleId="7D92F16A36474D45979D248B86CD7A89">
    <w:name w:val="7D92F16A36474D45979D248B86CD7A89"/>
  </w:style>
  <w:style w:type="paragraph" w:customStyle="1" w:styleId="2A65EC13ACF84276905DDC8283D691BF">
    <w:name w:val="2A65EC13ACF84276905DDC8283D691BF"/>
  </w:style>
  <w:style w:type="paragraph" w:customStyle="1" w:styleId="68BF145A4B004FF985C7F5E5E8A2EB0E">
    <w:name w:val="68BF145A4B004FF985C7F5E5E8A2EB0E"/>
  </w:style>
  <w:style w:type="paragraph" w:customStyle="1" w:styleId="1B6EB56E3D67427993EFD7B1ACD8BF9A">
    <w:name w:val="1B6EB56E3D67427993EFD7B1ACD8BF9A"/>
  </w:style>
  <w:style w:type="paragraph" w:customStyle="1" w:styleId="BC2F02A2F3044831BB967147A639F4D0">
    <w:name w:val="BC2F02A2F3044831BB967147A639F4D0"/>
  </w:style>
  <w:style w:type="paragraph" w:customStyle="1" w:styleId="90E285554A2E4EB7984CD79911A89EA1">
    <w:name w:val="90E285554A2E4EB7984CD79911A89EA1"/>
  </w:style>
  <w:style w:type="paragraph" w:customStyle="1" w:styleId="5C77EA13620D4117A01DCF5AD2CA4EBA">
    <w:name w:val="5C77EA13620D4117A01DCF5AD2CA4EBA"/>
  </w:style>
  <w:style w:type="paragraph" w:customStyle="1" w:styleId="94AB223B1E0744119ECEA449787B8BEB">
    <w:name w:val="94AB223B1E0744119ECEA449787B8BEB"/>
  </w:style>
  <w:style w:type="paragraph" w:customStyle="1" w:styleId="92F91DEDD3444C1AA6BA16D5B9C348AA">
    <w:name w:val="92F91DEDD3444C1AA6BA16D5B9C348AA"/>
  </w:style>
  <w:style w:type="paragraph" w:customStyle="1" w:styleId="CB6F8E878E854938BE9E1EFD071F47D9">
    <w:name w:val="CB6F8E878E854938BE9E1EFD071F47D9"/>
  </w:style>
  <w:style w:type="paragraph" w:customStyle="1" w:styleId="836DED03994B41B1A00143AA138B97D1">
    <w:name w:val="836DED03994B41B1A00143AA138B97D1"/>
  </w:style>
  <w:style w:type="paragraph" w:customStyle="1" w:styleId="FA8EC6CB2D974E7B8D0EF55D82812B7D">
    <w:name w:val="FA8EC6CB2D974E7B8D0EF55D82812B7D"/>
  </w:style>
  <w:style w:type="paragraph" w:customStyle="1" w:styleId="57A0D4ABE6454EC68476F07075572204">
    <w:name w:val="57A0D4ABE6454EC68476F07075572204"/>
  </w:style>
  <w:style w:type="paragraph" w:customStyle="1" w:styleId="8151AFE4A9C7400E815F4A35A6625F67">
    <w:name w:val="8151AFE4A9C7400E815F4A35A6625F67"/>
  </w:style>
  <w:style w:type="paragraph" w:customStyle="1" w:styleId="83278105E4104E6E9C64DD3BFB3F1D52">
    <w:name w:val="83278105E4104E6E9C64DD3BFB3F1D52"/>
  </w:style>
  <w:style w:type="paragraph" w:customStyle="1" w:styleId="21B7624F191B451CB508F9CDBFBA60B0">
    <w:name w:val="21B7624F191B451CB508F9CDBFBA60B0"/>
  </w:style>
  <w:style w:type="paragraph" w:customStyle="1" w:styleId="D288EDC43A644FAB9E27AA5466B7227A">
    <w:name w:val="D288EDC43A644FAB9E27AA5466B7227A"/>
  </w:style>
  <w:style w:type="paragraph" w:customStyle="1" w:styleId="EDF8117134B54B5DB468643A8419C9B9">
    <w:name w:val="EDF8117134B54B5DB468643A8419C9B9"/>
  </w:style>
  <w:style w:type="paragraph" w:customStyle="1" w:styleId="79D12FF6B9C14FDF938AE677BE7CA0C5">
    <w:name w:val="79D12FF6B9C14FDF938AE677BE7CA0C5"/>
  </w:style>
  <w:style w:type="paragraph" w:customStyle="1" w:styleId="8FC8F5E4E65546A6909EE96DC4FB91B1">
    <w:name w:val="8FC8F5E4E65546A6909EE96DC4FB91B1"/>
  </w:style>
  <w:style w:type="paragraph" w:customStyle="1" w:styleId="B46151681C2B4316A2605A59871337BE">
    <w:name w:val="B46151681C2B4316A2605A59871337BE"/>
  </w:style>
  <w:style w:type="paragraph" w:customStyle="1" w:styleId="80350922DE464AFBBE8B6A1F9D45C6EB">
    <w:name w:val="80350922DE464AFBBE8B6A1F9D45C6EB"/>
  </w:style>
  <w:style w:type="paragraph" w:customStyle="1" w:styleId="A97130C434A048F1947EE071227E48C2">
    <w:name w:val="A97130C434A048F1947EE071227E48C2"/>
  </w:style>
  <w:style w:type="paragraph" w:customStyle="1" w:styleId="A9971BE7B05842A78306357C90D36BB0">
    <w:name w:val="A9971BE7B05842A78306357C90D36BB0"/>
  </w:style>
  <w:style w:type="paragraph" w:customStyle="1" w:styleId="B2E561186ED6426DAE03B6D7A5B51DF8">
    <w:name w:val="B2E561186ED6426DAE03B6D7A5B51DF8"/>
  </w:style>
  <w:style w:type="paragraph" w:customStyle="1" w:styleId="3BA9543D7A9C41A091559AAEF57B7415">
    <w:name w:val="3BA9543D7A9C41A091559AAEF57B7415"/>
  </w:style>
  <w:style w:type="paragraph" w:customStyle="1" w:styleId="E554A0FFC5A84C09B255F850D94801BE">
    <w:name w:val="E554A0FFC5A84C09B255F850D94801BE"/>
  </w:style>
  <w:style w:type="paragraph" w:customStyle="1" w:styleId="8A4C6AC4CB0742B5996A195587C20DD4">
    <w:name w:val="8A4C6AC4CB0742B5996A195587C20DD4"/>
  </w:style>
  <w:style w:type="paragraph" w:customStyle="1" w:styleId="632C5119AF814163A8CBF5B7225F727E">
    <w:name w:val="632C5119AF814163A8CBF5B7225F727E"/>
  </w:style>
  <w:style w:type="paragraph" w:customStyle="1" w:styleId="03559B237F334C7C871F1DAE8F5344D1">
    <w:name w:val="03559B237F334C7C871F1DAE8F5344D1"/>
  </w:style>
  <w:style w:type="paragraph" w:customStyle="1" w:styleId="815D0BA6FEAC4A5F89BD17E28A022048">
    <w:name w:val="815D0BA6FEAC4A5F89BD17E28A022048"/>
  </w:style>
  <w:style w:type="paragraph" w:customStyle="1" w:styleId="8B95292C9794468E97C368B0319C86F6">
    <w:name w:val="8B95292C9794468E97C368B0319C86F6"/>
  </w:style>
  <w:style w:type="paragraph" w:customStyle="1" w:styleId="833FDDC7C2384B42BC162905CE7D591C">
    <w:name w:val="833FDDC7C2384B42BC162905CE7D591C"/>
  </w:style>
  <w:style w:type="paragraph" w:customStyle="1" w:styleId="737C2396FB63457C82FE670ACD605B3E">
    <w:name w:val="737C2396FB63457C82FE670ACD605B3E"/>
  </w:style>
  <w:style w:type="paragraph" w:customStyle="1" w:styleId="23450D08B238493DB511CB6C0D52B0B5">
    <w:name w:val="23450D08B238493DB511CB6C0D52B0B5"/>
  </w:style>
  <w:style w:type="paragraph" w:customStyle="1" w:styleId="8C19B74DBC954CDDB99406F10D5599C6">
    <w:name w:val="8C19B74DBC954CDDB99406F10D5599C6"/>
  </w:style>
  <w:style w:type="paragraph" w:customStyle="1" w:styleId="1B907D8ADE5D47D381E8DA8BCC0BCB45">
    <w:name w:val="1B907D8ADE5D47D381E8DA8BCC0BCB45"/>
  </w:style>
  <w:style w:type="paragraph" w:customStyle="1" w:styleId="414F3C6FFF5F4A15822FC32B75E5F7F5">
    <w:name w:val="414F3C6FFF5F4A15822FC32B75E5F7F5"/>
  </w:style>
  <w:style w:type="paragraph" w:customStyle="1" w:styleId="28C5D4578014403CA864FDD25E0D6CAC">
    <w:name w:val="28C5D4578014403CA864FDD25E0D6CAC"/>
    <w:rsid w:val="008564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CCA4047E04D2BA79B5583D18B4B48">
    <w:name w:val="755CCA4047E04D2BA79B5583D18B4B48"/>
  </w:style>
  <w:style w:type="paragraph" w:customStyle="1" w:styleId="490D13C53846476783CBED89CF5643BB">
    <w:name w:val="490D13C53846476783CBED89CF5643BB"/>
  </w:style>
  <w:style w:type="paragraph" w:customStyle="1" w:styleId="ContentBodyBold">
    <w:name w:val="Content Body Bold"/>
    <w:basedOn w:val="Normal"/>
    <w:link w:val="ContentBodyBoldChar"/>
    <w:qFormat/>
    <w:pPr>
      <w:spacing w:after="240" w:line="360" w:lineRule="auto"/>
    </w:pPr>
    <w:rPr>
      <w:rFonts w:eastAsiaTheme="minorHAnsi"/>
      <w:b/>
      <w:color w:val="000000" w:themeColor="text1"/>
    </w:rPr>
  </w:style>
  <w:style w:type="character" w:customStyle="1" w:styleId="ContentBodyBoldChar">
    <w:name w:val="Content Body Bold Char"/>
    <w:basedOn w:val="DefaultParagraphFont"/>
    <w:link w:val="ContentBodyBold"/>
    <w:rPr>
      <w:rFonts w:eastAsiaTheme="minorHAnsi"/>
      <w:b/>
      <w:color w:val="000000" w:themeColor="text1"/>
    </w:rPr>
  </w:style>
  <w:style w:type="paragraph" w:customStyle="1" w:styleId="28A26EE663A448B18BD53AB8CC91F07C">
    <w:name w:val="28A26EE663A448B18BD53AB8CC91F07C"/>
  </w:style>
  <w:style w:type="paragraph" w:customStyle="1" w:styleId="5B36E14D98AC460889C00A74E292A4B6">
    <w:name w:val="5B36E14D98AC460889C00A74E292A4B6"/>
  </w:style>
  <w:style w:type="paragraph" w:customStyle="1" w:styleId="528431AA5CCB44FE9676BC617B8A34CB">
    <w:name w:val="528431AA5CCB44FE9676BC617B8A34CB"/>
  </w:style>
  <w:style w:type="paragraph" w:customStyle="1" w:styleId="B38D7ACE82924E4F94CA8CC7768D4683">
    <w:name w:val="B38D7ACE82924E4F94CA8CC7768D4683"/>
  </w:style>
  <w:style w:type="paragraph" w:customStyle="1" w:styleId="71F344D5953846F09AA4A6806BFFEFD0">
    <w:name w:val="71F344D5953846F09AA4A6806BFFEFD0"/>
  </w:style>
  <w:style w:type="paragraph" w:customStyle="1" w:styleId="81F5EE082D5745B9B5F44A51EF6B5E6A">
    <w:name w:val="81F5EE082D5745B9B5F44A51EF6B5E6A"/>
  </w:style>
  <w:style w:type="paragraph" w:customStyle="1" w:styleId="E8C8D7F50604401A827731A89F93EE5E">
    <w:name w:val="E8C8D7F50604401A827731A89F93EE5E"/>
  </w:style>
  <w:style w:type="paragraph" w:customStyle="1" w:styleId="A666F52D02BD45028A4CE39A800282A2">
    <w:name w:val="A666F52D02BD45028A4CE39A800282A2"/>
  </w:style>
  <w:style w:type="paragraph" w:customStyle="1" w:styleId="99EBBF30C5D84027B6773E2942DEAE4E">
    <w:name w:val="99EBBF30C5D84027B6773E2942DEAE4E"/>
  </w:style>
  <w:style w:type="paragraph" w:customStyle="1" w:styleId="90B563429BA6413F8DD9157417709410">
    <w:name w:val="90B563429BA6413F8DD9157417709410"/>
  </w:style>
  <w:style w:type="paragraph" w:customStyle="1" w:styleId="27DA4E81553D4A1E93FB9B91F469FE11">
    <w:name w:val="27DA4E81553D4A1E93FB9B91F469FE11"/>
  </w:style>
  <w:style w:type="paragraph" w:customStyle="1" w:styleId="75A90140576E4C1AB2D79C95A54E9539">
    <w:name w:val="75A90140576E4C1AB2D79C95A54E9539"/>
  </w:style>
  <w:style w:type="paragraph" w:customStyle="1" w:styleId="7650656A3D4B4D24B2675291C6B8EEB0">
    <w:name w:val="7650656A3D4B4D24B2675291C6B8EEB0"/>
  </w:style>
  <w:style w:type="paragraph" w:customStyle="1" w:styleId="5721C42C2D374C918F7C3015D64B8684">
    <w:name w:val="5721C42C2D374C918F7C3015D64B8684"/>
  </w:style>
  <w:style w:type="paragraph" w:customStyle="1" w:styleId="911118C657094124BF4A0A66D3C05417">
    <w:name w:val="911118C657094124BF4A0A66D3C05417"/>
  </w:style>
  <w:style w:type="paragraph" w:customStyle="1" w:styleId="0197718587BF474D98DFB3ED682E7355">
    <w:name w:val="0197718587BF474D98DFB3ED682E7355"/>
  </w:style>
  <w:style w:type="paragraph" w:customStyle="1" w:styleId="7D92F16A36474D45979D248B86CD7A89">
    <w:name w:val="7D92F16A36474D45979D248B86CD7A89"/>
  </w:style>
  <w:style w:type="paragraph" w:customStyle="1" w:styleId="2A65EC13ACF84276905DDC8283D691BF">
    <w:name w:val="2A65EC13ACF84276905DDC8283D691BF"/>
  </w:style>
  <w:style w:type="paragraph" w:customStyle="1" w:styleId="68BF145A4B004FF985C7F5E5E8A2EB0E">
    <w:name w:val="68BF145A4B004FF985C7F5E5E8A2EB0E"/>
  </w:style>
  <w:style w:type="paragraph" w:customStyle="1" w:styleId="1B6EB56E3D67427993EFD7B1ACD8BF9A">
    <w:name w:val="1B6EB56E3D67427993EFD7B1ACD8BF9A"/>
  </w:style>
  <w:style w:type="paragraph" w:customStyle="1" w:styleId="BC2F02A2F3044831BB967147A639F4D0">
    <w:name w:val="BC2F02A2F3044831BB967147A639F4D0"/>
  </w:style>
  <w:style w:type="paragraph" w:customStyle="1" w:styleId="90E285554A2E4EB7984CD79911A89EA1">
    <w:name w:val="90E285554A2E4EB7984CD79911A89EA1"/>
  </w:style>
  <w:style w:type="paragraph" w:customStyle="1" w:styleId="5C77EA13620D4117A01DCF5AD2CA4EBA">
    <w:name w:val="5C77EA13620D4117A01DCF5AD2CA4EBA"/>
  </w:style>
  <w:style w:type="paragraph" w:customStyle="1" w:styleId="94AB223B1E0744119ECEA449787B8BEB">
    <w:name w:val="94AB223B1E0744119ECEA449787B8BEB"/>
  </w:style>
  <w:style w:type="paragraph" w:customStyle="1" w:styleId="92F91DEDD3444C1AA6BA16D5B9C348AA">
    <w:name w:val="92F91DEDD3444C1AA6BA16D5B9C348AA"/>
  </w:style>
  <w:style w:type="paragraph" w:customStyle="1" w:styleId="CB6F8E878E854938BE9E1EFD071F47D9">
    <w:name w:val="CB6F8E878E854938BE9E1EFD071F47D9"/>
  </w:style>
  <w:style w:type="paragraph" w:customStyle="1" w:styleId="836DED03994B41B1A00143AA138B97D1">
    <w:name w:val="836DED03994B41B1A00143AA138B97D1"/>
  </w:style>
  <w:style w:type="paragraph" w:customStyle="1" w:styleId="FA8EC6CB2D974E7B8D0EF55D82812B7D">
    <w:name w:val="FA8EC6CB2D974E7B8D0EF55D82812B7D"/>
  </w:style>
  <w:style w:type="paragraph" w:customStyle="1" w:styleId="57A0D4ABE6454EC68476F07075572204">
    <w:name w:val="57A0D4ABE6454EC68476F07075572204"/>
  </w:style>
  <w:style w:type="paragraph" w:customStyle="1" w:styleId="8151AFE4A9C7400E815F4A35A6625F67">
    <w:name w:val="8151AFE4A9C7400E815F4A35A6625F67"/>
  </w:style>
  <w:style w:type="paragraph" w:customStyle="1" w:styleId="83278105E4104E6E9C64DD3BFB3F1D52">
    <w:name w:val="83278105E4104E6E9C64DD3BFB3F1D52"/>
  </w:style>
  <w:style w:type="paragraph" w:customStyle="1" w:styleId="21B7624F191B451CB508F9CDBFBA60B0">
    <w:name w:val="21B7624F191B451CB508F9CDBFBA60B0"/>
  </w:style>
  <w:style w:type="paragraph" w:customStyle="1" w:styleId="D288EDC43A644FAB9E27AA5466B7227A">
    <w:name w:val="D288EDC43A644FAB9E27AA5466B7227A"/>
  </w:style>
  <w:style w:type="paragraph" w:customStyle="1" w:styleId="EDF8117134B54B5DB468643A8419C9B9">
    <w:name w:val="EDF8117134B54B5DB468643A8419C9B9"/>
  </w:style>
  <w:style w:type="paragraph" w:customStyle="1" w:styleId="79D12FF6B9C14FDF938AE677BE7CA0C5">
    <w:name w:val="79D12FF6B9C14FDF938AE677BE7CA0C5"/>
  </w:style>
  <w:style w:type="paragraph" w:customStyle="1" w:styleId="8FC8F5E4E65546A6909EE96DC4FB91B1">
    <w:name w:val="8FC8F5E4E65546A6909EE96DC4FB91B1"/>
  </w:style>
  <w:style w:type="paragraph" w:customStyle="1" w:styleId="B46151681C2B4316A2605A59871337BE">
    <w:name w:val="B46151681C2B4316A2605A59871337BE"/>
  </w:style>
  <w:style w:type="paragraph" w:customStyle="1" w:styleId="80350922DE464AFBBE8B6A1F9D45C6EB">
    <w:name w:val="80350922DE464AFBBE8B6A1F9D45C6EB"/>
  </w:style>
  <w:style w:type="paragraph" w:customStyle="1" w:styleId="A97130C434A048F1947EE071227E48C2">
    <w:name w:val="A97130C434A048F1947EE071227E48C2"/>
  </w:style>
  <w:style w:type="paragraph" w:customStyle="1" w:styleId="A9971BE7B05842A78306357C90D36BB0">
    <w:name w:val="A9971BE7B05842A78306357C90D36BB0"/>
  </w:style>
  <w:style w:type="paragraph" w:customStyle="1" w:styleId="B2E561186ED6426DAE03B6D7A5B51DF8">
    <w:name w:val="B2E561186ED6426DAE03B6D7A5B51DF8"/>
  </w:style>
  <w:style w:type="paragraph" w:customStyle="1" w:styleId="3BA9543D7A9C41A091559AAEF57B7415">
    <w:name w:val="3BA9543D7A9C41A091559AAEF57B7415"/>
  </w:style>
  <w:style w:type="paragraph" w:customStyle="1" w:styleId="E554A0FFC5A84C09B255F850D94801BE">
    <w:name w:val="E554A0FFC5A84C09B255F850D94801BE"/>
  </w:style>
  <w:style w:type="paragraph" w:customStyle="1" w:styleId="8A4C6AC4CB0742B5996A195587C20DD4">
    <w:name w:val="8A4C6AC4CB0742B5996A195587C20DD4"/>
  </w:style>
  <w:style w:type="paragraph" w:customStyle="1" w:styleId="632C5119AF814163A8CBF5B7225F727E">
    <w:name w:val="632C5119AF814163A8CBF5B7225F727E"/>
  </w:style>
  <w:style w:type="paragraph" w:customStyle="1" w:styleId="03559B237F334C7C871F1DAE8F5344D1">
    <w:name w:val="03559B237F334C7C871F1DAE8F5344D1"/>
  </w:style>
  <w:style w:type="paragraph" w:customStyle="1" w:styleId="815D0BA6FEAC4A5F89BD17E28A022048">
    <w:name w:val="815D0BA6FEAC4A5F89BD17E28A022048"/>
  </w:style>
  <w:style w:type="paragraph" w:customStyle="1" w:styleId="8B95292C9794468E97C368B0319C86F6">
    <w:name w:val="8B95292C9794468E97C368B0319C86F6"/>
  </w:style>
  <w:style w:type="paragraph" w:customStyle="1" w:styleId="833FDDC7C2384B42BC162905CE7D591C">
    <w:name w:val="833FDDC7C2384B42BC162905CE7D591C"/>
  </w:style>
  <w:style w:type="paragraph" w:customStyle="1" w:styleId="737C2396FB63457C82FE670ACD605B3E">
    <w:name w:val="737C2396FB63457C82FE670ACD605B3E"/>
  </w:style>
  <w:style w:type="paragraph" w:customStyle="1" w:styleId="23450D08B238493DB511CB6C0D52B0B5">
    <w:name w:val="23450D08B238493DB511CB6C0D52B0B5"/>
  </w:style>
  <w:style w:type="paragraph" w:customStyle="1" w:styleId="8C19B74DBC954CDDB99406F10D5599C6">
    <w:name w:val="8C19B74DBC954CDDB99406F10D5599C6"/>
  </w:style>
  <w:style w:type="paragraph" w:customStyle="1" w:styleId="1B907D8ADE5D47D381E8DA8BCC0BCB45">
    <w:name w:val="1B907D8ADE5D47D381E8DA8BCC0BCB45"/>
  </w:style>
  <w:style w:type="paragraph" w:customStyle="1" w:styleId="414F3C6FFF5F4A15822FC32B75E5F7F5">
    <w:name w:val="414F3C6FFF5F4A15822FC32B75E5F7F5"/>
  </w:style>
  <w:style w:type="paragraph" w:customStyle="1" w:styleId="28C5D4578014403CA864FDD25E0D6CAC">
    <w:name w:val="28C5D4578014403CA864FDD25E0D6CAC"/>
    <w:rsid w:val="00856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40C1280-9205-4ACC-B310-182F06866B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References_ChronRes</Template>
  <TotalTime>19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reference sheet</vt:lpstr>
    </vt:vector>
  </TitlesOfParts>
  <Company>Warrick County School Corp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reference sheet</dc:title>
  <dc:creator>Walters   Hayden</dc:creator>
  <cp:lastModifiedBy>Walters   Hayden</cp:lastModifiedBy>
  <cp:revision>2</cp:revision>
  <cp:lastPrinted>2016-11-21T19:52:00Z</cp:lastPrinted>
  <dcterms:created xsi:type="dcterms:W3CDTF">2016-11-21T19:35:00Z</dcterms:created>
  <dcterms:modified xsi:type="dcterms:W3CDTF">2016-11-21T19:54:00Z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TC103782949990</vt:lpwstr>
  </property>
</Properties>
</file>